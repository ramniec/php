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A807" w14:textId="7998872A" w:rsidR="002323F6" w:rsidRPr="00F65A73" w:rsidRDefault="00F65A73" w:rsidP="00F65A73">
      <w:pPr>
        <w:pStyle w:val="TOCHeading"/>
      </w:pPr>
      <w:r w:rsidRPr="00152E40">
        <w:rPr>
          <w:rFonts w:eastAsiaTheme="minorHAnsi" w:cstheme="minorBidi"/>
          <w:noProof/>
          <w:color w:val="FFFFFF" w:themeColor="background1"/>
          <w:sz w:val="28"/>
          <w:szCs w:val="28"/>
          <w:lang w:val="en-GB"/>
        </w:rPr>
        <mc:AlternateContent>
          <mc:Choice Requires="wps">
            <w:drawing>
              <wp:anchor distT="0" distB="0" distL="114300" distR="114300" simplePos="0" relativeHeight="251658242" behindDoc="0" locked="0" layoutInCell="1" allowOverlap="1" wp14:anchorId="54AB3EB1" wp14:editId="077BDEB6">
                <wp:simplePos x="0" y="0"/>
                <wp:positionH relativeFrom="column">
                  <wp:posOffset>76200</wp:posOffset>
                </wp:positionH>
                <wp:positionV relativeFrom="paragraph">
                  <wp:posOffset>4069715</wp:posOffset>
                </wp:positionV>
                <wp:extent cx="4206240" cy="1584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06240" cy="1584960"/>
                        </a:xfrm>
                        <a:prstGeom prst="rect">
                          <a:avLst/>
                        </a:prstGeom>
                        <a:noFill/>
                        <a:ln w="6350">
                          <a:noFill/>
                        </a:ln>
                      </wps:spPr>
                      <wps:txbx>
                        <w:txbxContent>
                          <w:p w14:paraId="7F273187" w14:textId="77777777" w:rsidR="00477875" w:rsidRPr="00832A60" w:rsidRDefault="00477875" w:rsidP="00477875">
                            <w:pPr>
                              <w:spacing w:after="0" w:line="240" w:lineRule="auto"/>
                              <w:rPr>
                                <w:color w:val="FFFFFF" w:themeColor="background1"/>
                                <w:sz w:val="56"/>
                                <w:szCs w:val="56"/>
                              </w:rPr>
                            </w:pPr>
                            <w:r>
                              <w:rPr>
                                <w:color w:val="FFFFFF" w:themeColor="background1"/>
                                <w:sz w:val="56"/>
                                <w:szCs w:val="56"/>
                              </w:rPr>
                              <w:t>Portal Sites - PHP/Wordpress Developer</w:t>
                            </w:r>
                          </w:p>
                          <w:p w14:paraId="671A5DB1" w14:textId="728F5119" w:rsidR="00F65A73" w:rsidRPr="00832A60" w:rsidRDefault="00F65A73" w:rsidP="00152E40">
                            <w:pPr>
                              <w:spacing w:after="0" w:line="240" w:lineRule="auto"/>
                              <w:rPr>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AB3EB1" id="_x0000_t202" coordsize="21600,21600" o:spt="202" path="m,l,21600r21600,l21600,xe">
                <v:stroke joinstyle="miter"/>
                <v:path gradientshapeok="t" o:connecttype="rect"/>
              </v:shapetype>
              <v:shape id="Text Box 9" o:spid="_x0000_s1026" type="#_x0000_t202" style="position:absolute;margin-left:6pt;margin-top:320.45pt;width:331.2pt;height:124.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" filled="f" stroked="f" strokeweight=".5pt">
                <v:textbox>
                  <w:txbxContent>
                    <w:p w14:paraId="7F273187" w14:textId="77777777" w:rsidR="00477875" w:rsidRPr="00832A60" w:rsidRDefault="00477875" w:rsidP="00477875">
                      <w:pPr>
                        <w:spacing w:after="0" w:line="240" w:lineRule="auto"/>
                        <w:rPr>
                          <w:color w:val="FFFFFF" w:themeColor="background1"/>
                          <w:sz w:val="56"/>
                          <w:szCs w:val="56"/>
                        </w:rPr>
                      </w:pPr>
                      <w:r>
                        <w:rPr>
                          <w:color w:val="FFFFFF" w:themeColor="background1"/>
                          <w:sz w:val="56"/>
                          <w:szCs w:val="56"/>
                        </w:rPr>
                        <w:t>Portal Sites - PHP/Wordpress Developer</w:t>
                      </w:r>
                    </w:p>
                    <w:p w14:paraId="671A5DB1" w14:textId="728F5119" w:rsidR="00F65A73" w:rsidRPr="00832A60" w:rsidRDefault="00F65A73" w:rsidP="00152E40">
                      <w:pPr>
                        <w:spacing w:after="0" w:line="240" w:lineRule="auto"/>
                        <w:rPr>
                          <w:color w:val="FFFFFF" w:themeColor="background1"/>
                          <w:sz w:val="56"/>
                          <w:szCs w:val="56"/>
                        </w:rPr>
                      </w:pPr>
                    </w:p>
                  </w:txbxContent>
                </v:textbox>
              </v:shape>
            </w:pict>
          </mc:Fallback>
        </mc:AlternateContent>
      </w:r>
      <w:r w:rsidR="00152E40" w:rsidRPr="00152E40">
        <w:rPr>
          <w:rFonts w:eastAsiaTheme="minorHAnsi" w:cstheme="minorBidi"/>
          <w:noProof/>
          <w:color w:val="FFFFFF" w:themeColor="background1"/>
          <w:sz w:val="28"/>
          <w:szCs w:val="28"/>
          <w:lang w:val="en-GB"/>
        </w:rPr>
        <w:drawing>
          <wp:anchor distT="0" distB="0" distL="114300" distR="114300" simplePos="0" relativeHeight="251658243" behindDoc="1" locked="0" layoutInCell="1" allowOverlap="1" wp14:anchorId="4E3CCA84" wp14:editId="0B71BD10">
            <wp:simplePos x="0" y="0"/>
            <wp:positionH relativeFrom="page">
              <wp:posOffset>12700</wp:posOffset>
            </wp:positionH>
            <wp:positionV relativeFrom="paragraph">
              <wp:posOffset>-857250</wp:posOffset>
            </wp:positionV>
            <wp:extent cx="7547610" cy="10675620"/>
            <wp:effectExtent l="0" t="0" r="0" b="0"/>
            <wp:wrapNone/>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ochure front cover a4 cl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7610" cy="10675620"/>
                    </a:xfrm>
                    <a:prstGeom prst="rect">
                      <a:avLst/>
                    </a:prstGeom>
                  </pic:spPr>
                </pic:pic>
              </a:graphicData>
            </a:graphic>
            <wp14:sizeRelH relativeFrom="margin">
              <wp14:pctWidth>0</wp14:pctWidth>
            </wp14:sizeRelH>
            <wp14:sizeRelV relativeFrom="margin">
              <wp14:pctHeight>0</wp14:pctHeight>
            </wp14:sizeRelV>
          </wp:anchor>
        </w:drawing>
      </w:r>
      <w:r w:rsidR="00152E40" w:rsidRPr="00152E40">
        <w:rPr>
          <w:rFonts w:eastAsiaTheme="minorHAnsi" w:cstheme="minorBidi"/>
          <w:noProof/>
          <w:color w:val="FFFFFF" w:themeColor="background1"/>
          <w:sz w:val="28"/>
          <w:szCs w:val="28"/>
          <w:lang w:val="en-GB"/>
        </w:rPr>
        <mc:AlternateContent>
          <mc:Choice Requires="wps">
            <w:drawing>
              <wp:anchor distT="0" distB="0" distL="114300" distR="114300" simplePos="0" relativeHeight="251658241" behindDoc="0" locked="0" layoutInCell="1" allowOverlap="1" wp14:anchorId="798388A0" wp14:editId="461D6A6B">
                <wp:simplePos x="0" y="0"/>
                <wp:positionH relativeFrom="column">
                  <wp:posOffset>76200</wp:posOffset>
                </wp:positionH>
                <wp:positionV relativeFrom="paragraph">
                  <wp:posOffset>215265</wp:posOffset>
                </wp:positionV>
                <wp:extent cx="3823970" cy="30162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3823970" cy="301625"/>
                        </a:xfrm>
                        <a:prstGeom prst="rect">
                          <a:avLst/>
                        </a:prstGeom>
                        <a:noFill/>
                        <a:ln w="6350">
                          <a:noFill/>
                        </a:ln>
                      </wps:spPr>
                      <wps:txbx>
                        <w:txbxContent>
                          <w:p w14:paraId="29DD549F" w14:textId="34A6998E" w:rsidR="00152E40" w:rsidRPr="00584A50" w:rsidRDefault="00152E40" w:rsidP="00152E40">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388A0" id="Text Box 8" o:spid="_x0000_s1027" type="#_x0000_t202" style="position:absolute;margin-left:6pt;margin-top:16.95pt;width:301.1pt;height:23.7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" filled="f" stroked="f" strokeweight=".5pt">
                <v:textbox>
                  <w:txbxContent>
                    <w:p w14:paraId="29DD549F" w14:textId="34A6998E" w:rsidR="00152E40" w:rsidRPr="00584A50" w:rsidRDefault="00152E40" w:rsidP="00152E40">
                      <w:pPr>
                        <w:rPr>
                          <w:color w:val="FFFFFF" w:themeColor="background1"/>
                          <w:sz w:val="28"/>
                          <w:szCs w:val="28"/>
                        </w:rPr>
                      </w:pPr>
                    </w:p>
                  </w:txbxContent>
                </v:textbox>
              </v:shape>
            </w:pict>
          </mc:Fallback>
        </mc:AlternateContent>
      </w:r>
      <w:r w:rsidR="00152E40" w:rsidRPr="00152E40">
        <w:rPr>
          <w:rFonts w:eastAsiaTheme="minorHAnsi" w:cstheme="minorBidi"/>
          <w:noProof/>
          <w:color w:val="FFFFFF" w:themeColor="background1"/>
          <w:sz w:val="28"/>
          <w:szCs w:val="28"/>
          <w:lang w:val="en-GB"/>
        </w:rPr>
        <mc:AlternateContent>
          <mc:Choice Requires="wpg">
            <w:drawing>
              <wp:anchor distT="0" distB="0" distL="114300" distR="114300" simplePos="0" relativeHeight="251658240" behindDoc="0" locked="0" layoutInCell="1" allowOverlap="1" wp14:anchorId="7188744B" wp14:editId="1AE250E4">
                <wp:simplePos x="0" y="0"/>
                <wp:positionH relativeFrom="page">
                  <wp:posOffset>0</wp:posOffset>
                </wp:positionH>
                <wp:positionV relativeFrom="paragraph">
                  <wp:posOffset>80010</wp:posOffset>
                </wp:positionV>
                <wp:extent cx="4260850" cy="591185"/>
                <wp:effectExtent l="0" t="0" r="6350" b="0"/>
                <wp:wrapNone/>
                <wp:docPr id="7" name="Group 7"/>
                <wp:cNvGraphicFramePr/>
                <a:graphic xmlns:a="http://schemas.openxmlformats.org/drawingml/2006/main">
                  <a:graphicData uri="http://schemas.microsoft.com/office/word/2010/wordprocessingGroup">
                    <wpg:wgp>
                      <wpg:cNvGrpSpPr/>
                      <wpg:grpSpPr>
                        <a:xfrm>
                          <a:off x="0" y="0"/>
                          <a:ext cx="4260850" cy="591185"/>
                          <a:chOff x="0" y="-1"/>
                          <a:chExt cx="4261375" cy="591489"/>
                        </a:xfrm>
                      </wpg:grpSpPr>
                      <wps:wsp>
                        <wps:cNvPr id="1" name="Right Triangle 1"/>
                        <wps:cNvSpPr/>
                        <wps:spPr>
                          <a:xfrm>
                            <a:off x="3848432" y="0"/>
                            <a:ext cx="412943" cy="591488"/>
                          </a:xfrm>
                          <a:prstGeom prst="rtTriangle">
                            <a:avLst/>
                          </a:prstGeom>
                          <a:solidFill>
                            <a:srgbClr val="50C3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
                            <a:ext cx="3848432" cy="591185"/>
                          </a:xfrm>
                          <a:prstGeom prst="rect">
                            <a:avLst/>
                          </a:prstGeom>
                          <a:solidFill>
                            <a:srgbClr val="50C3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E19C8E" id="Group 7" o:spid="_x0000_s1026" style="position:absolute;margin-left:0;margin-top:6.3pt;width:335.5pt;height:46.55pt;z-index:251658240;mso-position-horizontal-relative:page" coordorigin="" coordsize="42613,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left:38484;width:4129;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" fillcolor="#50c3c3" stroked="f" strokeweight="1pt"/>
                <v:rect id="Rectangle 6" o:spid="_x0000_s1028" style="position:absolute;width:38484;height:5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" fillcolor="#50c3c3" stroked="f" strokeweight="1pt"/>
                <w10:wrap anchorx="page"/>
              </v:group>
            </w:pict>
          </mc:Fallback>
        </mc:AlternateContent>
      </w:r>
      <w:r w:rsidR="00C9342E">
        <w:br w:type="page"/>
      </w:r>
    </w:p>
    <w:p w14:paraId="1B484CAB" w14:textId="77777777" w:rsidR="007A24EB" w:rsidRPr="00360B38" w:rsidRDefault="007A24EB" w:rsidP="007A24EB">
      <w:pPr>
        <w:pStyle w:val="Heading1"/>
      </w:pPr>
      <w:r>
        <w:lastRenderedPageBreak/>
        <w:t xml:space="preserve">Company Overview  </w:t>
      </w:r>
    </w:p>
    <w:p w14:paraId="3FB1F91D" w14:textId="0F15B197" w:rsidR="007A24EB" w:rsidRDefault="007A24EB" w:rsidP="007A24EB">
      <w:pPr>
        <w:jc w:val="both"/>
      </w:pPr>
      <w:r>
        <w:t xml:space="preserve">Funds-Axis is a young, fast-growing Regulatory Technology (RegTech) business. We combine deep regulatory knowledge and best of breed technology to deliver excellent customer service to our clients and partners. Our clients are leading global asset managers, </w:t>
      </w:r>
      <w:r w:rsidR="0011573F">
        <w:t>administrators,</w:t>
      </w:r>
      <w:r>
        <w:t xml:space="preserve"> and depositary banks to whom we provide investment compliance and regulatory reporting services. This market is growing strongly, reflecting increasing regulatory demands and the need for technology solutions. Funds-Axis also provide high-quality, low-cost information products to the asset management sector, including Global Exchanges and Global Disclosures. </w:t>
      </w:r>
    </w:p>
    <w:p w14:paraId="29AEA1D5" w14:textId="196ADE18" w:rsidR="007A24EB" w:rsidRDefault="007A24EB" w:rsidP="007A24EB">
      <w:pPr>
        <w:jc w:val="both"/>
      </w:pPr>
      <w:r>
        <w:t xml:space="preserve">The Global Exchanges service details the due diligence requirements on investment managers under the UCITS Directive when considering investing funds into foreign markets. Our UCITS eligible market reviews service covers 180+ markets in 90 countries including markets in Europe, South America, </w:t>
      </w:r>
      <w:r w:rsidR="0011573F">
        <w:t>Africa,</w:t>
      </w:r>
      <w:r>
        <w:t xml:space="preserve"> and Asia. </w:t>
      </w:r>
    </w:p>
    <w:p w14:paraId="2B83291E" w14:textId="27069CC9" w:rsidR="007A24EB" w:rsidRDefault="007A24EB" w:rsidP="007A24EB">
      <w:pPr>
        <w:jc w:val="both"/>
      </w:pPr>
      <w:r>
        <w:t xml:space="preserve">The Global Disclosures service details the shareholding disclosure requirements which must be considered when investing in foreign markets pursuant to local regulation. This service provides comprehensive analysis of the global regulatory investment disclosure rules in over 60 countries – including major shareholdings, takeovers, dealing disclosures, short </w:t>
      </w:r>
      <w:r w:rsidR="0011573F">
        <w:t>selling,</w:t>
      </w:r>
      <w:r>
        <w:t xml:space="preserve"> and foreign investment.</w:t>
      </w:r>
    </w:p>
    <w:p w14:paraId="6CA811CD" w14:textId="6A175A3F" w:rsidR="007A24EB" w:rsidRPr="00360B38" w:rsidRDefault="007A24EB" w:rsidP="007A24EB">
      <w:pPr>
        <w:pStyle w:val="Heading1"/>
      </w:pPr>
      <w:r>
        <w:t>Role Profile</w:t>
      </w:r>
    </w:p>
    <w:p w14:paraId="20E5A03F" w14:textId="2C4576E1" w:rsidR="0011573F" w:rsidRDefault="0011573F" w:rsidP="0011573F">
      <w:pPr>
        <w:spacing w:line="360" w:lineRule="auto"/>
        <w:rPr>
          <w:rFonts w:eastAsia="Times New Roman" w:cs="Arial"/>
          <w:lang w:eastAsia="en-GB"/>
        </w:rPr>
      </w:pPr>
      <w:bookmarkStart w:id="0" w:name="_Hlk47629618"/>
      <w:r>
        <w:t xml:space="preserve">The PHP/Wordpress Developer will be responsible for Maintaining and Improving the company Portal Sites/Intranet and main Website.  </w:t>
      </w:r>
      <w:r w:rsidRPr="00A1753E">
        <w:rPr>
          <w:rFonts w:eastAsia="Times New Roman" w:cs="Arial"/>
          <w:lang w:eastAsia="en-GB"/>
        </w:rPr>
        <w:t>You will be adaptable, hard-working, and comfortable using your initiative to find creative and efficient solutions.</w:t>
      </w:r>
      <w:r>
        <w:rPr>
          <w:rFonts w:eastAsia="Times New Roman" w:cs="Arial"/>
          <w:lang w:eastAsia="en-GB"/>
        </w:rPr>
        <w:t xml:space="preserve"> Y</w:t>
      </w:r>
      <w:r w:rsidRPr="0F8AC7D2">
        <w:rPr>
          <w:rFonts w:eastAsia="Times New Roman" w:cs="Arial"/>
          <w:lang w:eastAsia="en-GB"/>
        </w:rPr>
        <w:t>ou will be asked to take new ideas and develop them into useful tools which may be provided to Staff and/or clients.</w:t>
      </w:r>
    </w:p>
    <w:p w14:paraId="7D5E2EE8" w14:textId="4A8D55BE" w:rsidR="007A24EB" w:rsidRPr="00360B38" w:rsidRDefault="007A24EB" w:rsidP="007A24EB">
      <w:pPr>
        <w:pStyle w:val="Heading1"/>
      </w:pPr>
      <w:r>
        <w:t xml:space="preserve">Core Tasks: </w:t>
      </w:r>
    </w:p>
    <w:p w14:paraId="1AFFBF87" w14:textId="722CEF3A" w:rsidR="0011573F" w:rsidRDefault="0011573F" w:rsidP="0011573F">
      <w:pPr>
        <w:pStyle w:val="ListParagraph"/>
        <w:numPr>
          <w:ilvl w:val="0"/>
          <w:numId w:val="50"/>
        </w:numPr>
        <w:spacing w:after="0" w:line="360" w:lineRule="auto"/>
      </w:pPr>
      <w:r>
        <w:t>Maintaining and keeping up to date the code of our PHP projects.</w:t>
      </w:r>
    </w:p>
    <w:p w14:paraId="606351BE" w14:textId="182EB50E" w:rsidR="0011573F" w:rsidRDefault="0011573F" w:rsidP="0011573F">
      <w:pPr>
        <w:pStyle w:val="ListParagraph"/>
        <w:numPr>
          <w:ilvl w:val="0"/>
          <w:numId w:val="50"/>
        </w:numPr>
        <w:spacing w:after="0" w:line="360" w:lineRule="auto"/>
      </w:pPr>
      <w:r>
        <w:t>Developing new products and features in our Wordpress /PHP based sites.</w:t>
      </w:r>
    </w:p>
    <w:p w14:paraId="5D43CC99" w14:textId="77777777" w:rsidR="0011573F" w:rsidRDefault="0011573F" w:rsidP="0011573F">
      <w:pPr>
        <w:pStyle w:val="ListParagraph"/>
        <w:numPr>
          <w:ilvl w:val="0"/>
          <w:numId w:val="50"/>
        </w:numPr>
        <w:spacing w:after="0" w:line="360" w:lineRule="auto"/>
      </w:pPr>
      <w:r>
        <w:t>Optimising and rebuilding functionality to improve the speed and quality of our system.</w:t>
      </w:r>
    </w:p>
    <w:p w14:paraId="0D0CFCFA" w14:textId="77777777" w:rsidR="0011573F" w:rsidRDefault="0011573F" w:rsidP="0011573F">
      <w:pPr>
        <w:pStyle w:val="ListParagraph"/>
        <w:numPr>
          <w:ilvl w:val="0"/>
          <w:numId w:val="50"/>
        </w:numPr>
        <w:spacing w:after="0" w:line="360" w:lineRule="auto"/>
      </w:pPr>
      <w:r>
        <w:t>Improvements to certain parts of our Frontend UI which may or may not be dated.</w:t>
      </w:r>
    </w:p>
    <w:p w14:paraId="4651ABCE" w14:textId="77777777" w:rsidR="0011573F" w:rsidRDefault="0011573F" w:rsidP="0011573F">
      <w:pPr>
        <w:pStyle w:val="ListParagraph"/>
        <w:numPr>
          <w:ilvl w:val="0"/>
          <w:numId w:val="50"/>
        </w:numPr>
        <w:spacing w:after="0" w:line="360" w:lineRule="auto"/>
      </w:pPr>
      <w:r>
        <w:t>Good problem-solving skills for resolving bugs and issues reported by users of our Portals Systems.</w:t>
      </w:r>
    </w:p>
    <w:p w14:paraId="4638E563" w14:textId="77777777" w:rsidR="0011573F" w:rsidRDefault="0011573F" w:rsidP="0011573F">
      <w:pPr>
        <w:pStyle w:val="ListParagraph"/>
        <w:numPr>
          <w:ilvl w:val="0"/>
          <w:numId w:val="50"/>
        </w:numPr>
        <w:spacing w:after="0" w:line="360" w:lineRule="auto"/>
      </w:pPr>
      <w:r>
        <w:t>Management of the network based Wordpress Database and custom components related to it.</w:t>
      </w:r>
    </w:p>
    <w:p w14:paraId="0FC4E1DB" w14:textId="77777777" w:rsidR="0011573F" w:rsidRDefault="0011573F" w:rsidP="0011573F">
      <w:pPr>
        <w:pStyle w:val="ListParagraph"/>
        <w:numPr>
          <w:ilvl w:val="0"/>
          <w:numId w:val="50"/>
        </w:numPr>
        <w:spacing w:after="0" w:line="360" w:lineRule="auto"/>
      </w:pPr>
      <w:r>
        <w:t>Testing and Debugging of the applications.</w:t>
      </w:r>
    </w:p>
    <w:p w14:paraId="2E3978D7" w14:textId="29455793" w:rsidR="00597A40" w:rsidRDefault="00597A40" w:rsidP="00597A40">
      <w:pPr>
        <w:spacing w:after="0" w:line="360" w:lineRule="auto"/>
      </w:pPr>
    </w:p>
    <w:p w14:paraId="00D838EC" w14:textId="77777777" w:rsidR="007A24EB" w:rsidRPr="00360B38" w:rsidRDefault="007A24EB" w:rsidP="007A24EB">
      <w:pPr>
        <w:pStyle w:val="Heading1"/>
      </w:pPr>
      <w:r>
        <w:t>Who we are looking for</w:t>
      </w:r>
    </w:p>
    <w:p w14:paraId="5417B299" w14:textId="77777777" w:rsidR="00C41B83" w:rsidRDefault="007A24EB" w:rsidP="00C41B83">
      <w:pPr>
        <w:jc w:val="both"/>
      </w:pPr>
      <w:r>
        <w:t xml:space="preserve">As a result of continued </w:t>
      </w:r>
      <w:r w:rsidR="00E240EF">
        <w:t>growth,</w:t>
      </w:r>
      <w:r>
        <w:t xml:space="preserve"> we are actively recruiting ambitious, sociable, intelligent individuals with initiative, a strong work ethic, excellent communication skills and analytical skills for a </w:t>
      </w:r>
      <w:r w:rsidR="0011573F">
        <w:t xml:space="preserve">PH / Wordpress Developer </w:t>
      </w:r>
      <w:r>
        <w:t xml:space="preserve">position. You should be a confident and organised team-player who is dedicated to the role and to the company, with drive to further your development and growth and that of the company. </w:t>
      </w:r>
      <w:r w:rsidR="00C41B83">
        <w:t xml:space="preserve">You must have </w:t>
      </w:r>
      <w:r w:rsidR="00C41B83">
        <w:lastRenderedPageBreak/>
        <w:t xml:space="preserve">an undergraduate qualification </w:t>
      </w:r>
      <w:r w:rsidR="00C41B83" w:rsidRPr="00AD3CF4">
        <w:t>in a IT/Computing</w:t>
      </w:r>
      <w:r w:rsidR="00C41B83">
        <w:t xml:space="preserve"> related subject</w:t>
      </w:r>
      <w:r w:rsidR="00C41B83" w:rsidRPr="00AD3CF4">
        <w:t xml:space="preserve"> and be </w:t>
      </w:r>
      <w:r w:rsidR="00C41B83">
        <w:t>willing to undertake further study as required.</w:t>
      </w:r>
    </w:p>
    <w:p w14:paraId="3B300A9C" w14:textId="77777777" w:rsidR="00C41B83" w:rsidRDefault="00C41B83" w:rsidP="0011573F">
      <w:pPr>
        <w:jc w:val="both"/>
      </w:pPr>
    </w:p>
    <w:p w14:paraId="2B6DC392" w14:textId="363F731E" w:rsidR="0011573F" w:rsidRDefault="0011573F" w:rsidP="0011573F">
      <w:pPr>
        <w:jc w:val="both"/>
      </w:pPr>
      <w:r>
        <w:t>The successful candidates will have at least 2 years of commercial core PHP (LAMP/LEMP) development experience and have ideally worked on SaaS products/applications.</w:t>
      </w:r>
    </w:p>
    <w:p w14:paraId="2CF492A1" w14:textId="77777777" w:rsidR="0011573F" w:rsidRDefault="0011573F" w:rsidP="0011573F">
      <w:pPr>
        <w:spacing w:after="0" w:line="360" w:lineRule="auto"/>
      </w:pPr>
      <w:r>
        <w:t xml:space="preserve"> </w:t>
      </w:r>
    </w:p>
    <w:p w14:paraId="3DA9F51E" w14:textId="77777777" w:rsidR="0011573F" w:rsidRDefault="0011573F" w:rsidP="0011573F">
      <w:pPr>
        <w:spacing w:after="0" w:line="360" w:lineRule="auto"/>
      </w:pPr>
      <w:r>
        <w:t>We are looking for a developer that specialises in PHP to join our team in building and maintaining our inhouse PHP products. Working remotely, you will be part of a small team of delivering high quality code and technical solutions.</w:t>
      </w:r>
    </w:p>
    <w:p w14:paraId="3D601E0E" w14:textId="77777777" w:rsidR="0011573F" w:rsidRDefault="0011573F" w:rsidP="00597A40">
      <w:pPr>
        <w:spacing w:after="0" w:line="360" w:lineRule="auto"/>
      </w:pPr>
    </w:p>
    <w:p w14:paraId="2FAE8003" w14:textId="77777777" w:rsidR="007A24EB" w:rsidRPr="00360B38" w:rsidRDefault="007A24EB" w:rsidP="007A24EB">
      <w:pPr>
        <w:pStyle w:val="Heading1"/>
      </w:pPr>
      <w:r>
        <w:t xml:space="preserve">Experience and Skills </w:t>
      </w:r>
    </w:p>
    <w:p w14:paraId="4768C162" w14:textId="77777777" w:rsidR="007A24EB" w:rsidRPr="00BB6E09" w:rsidRDefault="007A24EB" w:rsidP="007A24EB">
      <w:pPr>
        <w:spacing w:after="200" w:line="276" w:lineRule="auto"/>
        <w:rPr>
          <w:b/>
          <w:bCs/>
        </w:rPr>
      </w:pPr>
      <w:r w:rsidRPr="00BB6E09">
        <w:rPr>
          <w:b/>
          <w:bCs/>
        </w:rPr>
        <w:t xml:space="preserve">Essential: </w:t>
      </w:r>
    </w:p>
    <w:p w14:paraId="3B7E5C1A" w14:textId="77777777" w:rsidR="00C41B83" w:rsidRDefault="00C41B83" w:rsidP="00C41B83">
      <w:pPr>
        <w:spacing w:after="200" w:line="276" w:lineRule="auto"/>
      </w:pPr>
      <w:r w:rsidRPr="00AD3CF4">
        <w:t xml:space="preserve">Degree in IT/Computing related subject; proficient </w:t>
      </w:r>
      <w:r>
        <w:t>in Microsoft Office</w:t>
      </w:r>
    </w:p>
    <w:p w14:paraId="30F1FBEB" w14:textId="52D802C2" w:rsidR="33D3FAF2" w:rsidRDefault="33D3FAF2" w:rsidP="33D3FAF2"/>
    <w:p w14:paraId="24578CC2" w14:textId="77777777" w:rsidR="0011573F" w:rsidRDefault="0011573F" w:rsidP="0011573F">
      <w:pPr>
        <w:pStyle w:val="ListParagraph"/>
        <w:numPr>
          <w:ilvl w:val="0"/>
          <w:numId w:val="6"/>
        </w:numPr>
        <w:spacing w:after="0" w:line="276" w:lineRule="auto"/>
        <w:rPr>
          <w:rFonts w:eastAsia="Nunito Sans" w:cs="Nunito Sans"/>
        </w:rPr>
      </w:pPr>
      <w:r>
        <w:t>Wordpress</w:t>
      </w:r>
    </w:p>
    <w:p w14:paraId="4DBFBCC7" w14:textId="77777777" w:rsidR="0011573F" w:rsidRPr="00D723A6" w:rsidRDefault="0011573F" w:rsidP="0011573F">
      <w:pPr>
        <w:pStyle w:val="ListParagraph"/>
        <w:numPr>
          <w:ilvl w:val="1"/>
          <w:numId w:val="6"/>
        </w:numPr>
        <w:spacing w:after="0" w:line="276" w:lineRule="auto"/>
        <w:rPr>
          <w:rFonts w:eastAsia="Nunito Sans" w:cs="Nunito Sans"/>
        </w:rPr>
      </w:pPr>
      <w:r>
        <w:t>Plugin development</w:t>
      </w:r>
    </w:p>
    <w:p w14:paraId="4FB9F103" w14:textId="77777777" w:rsidR="0011573F" w:rsidRPr="00CD222B" w:rsidRDefault="0011573F" w:rsidP="0011573F">
      <w:pPr>
        <w:pStyle w:val="ListParagraph"/>
        <w:numPr>
          <w:ilvl w:val="1"/>
          <w:numId w:val="6"/>
        </w:numPr>
        <w:spacing w:after="0" w:line="276" w:lineRule="auto"/>
        <w:rPr>
          <w:rFonts w:eastAsia="Nunito Sans" w:cs="Nunito Sans"/>
        </w:rPr>
      </w:pPr>
      <w:r>
        <w:t>Theme development</w:t>
      </w:r>
    </w:p>
    <w:p w14:paraId="2B5FEE50" w14:textId="77777777" w:rsidR="0011573F" w:rsidRPr="009226C8" w:rsidRDefault="0011573F" w:rsidP="0011573F">
      <w:pPr>
        <w:pStyle w:val="ListParagraph"/>
        <w:numPr>
          <w:ilvl w:val="0"/>
          <w:numId w:val="6"/>
        </w:numPr>
        <w:spacing w:after="0" w:line="276" w:lineRule="auto"/>
        <w:rPr>
          <w:rFonts w:eastAsia="Nunito Sans" w:cs="Nunito Sans"/>
        </w:rPr>
      </w:pPr>
      <w:r>
        <w:t>PHP</w:t>
      </w:r>
    </w:p>
    <w:p w14:paraId="1A462DF5" w14:textId="77777777" w:rsidR="0011573F" w:rsidRPr="009226C8" w:rsidRDefault="0011573F" w:rsidP="0011573F">
      <w:pPr>
        <w:pStyle w:val="ListParagraph"/>
        <w:numPr>
          <w:ilvl w:val="0"/>
          <w:numId w:val="6"/>
        </w:numPr>
        <w:spacing w:after="0" w:line="276" w:lineRule="auto"/>
        <w:rPr>
          <w:rFonts w:eastAsia="Nunito Sans" w:cs="Nunito Sans"/>
        </w:rPr>
      </w:pPr>
      <w:r>
        <w:t>JavaScript</w:t>
      </w:r>
    </w:p>
    <w:p w14:paraId="115DE101" w14:textId="77777777" w:rsidR="0011573F" w:rsidRPr="009226C8" w:rsidRDefault="0011573F" w:rsidP="0011573F">
      <w:pPr>
        <w:pStyle w:val="ListParagraph"/>
        <w:numPr>
          <w:ilvl w:val="0"/>
          <w:numId w:val="6"/>
        </w:numPr>
        <w:spacing w:after="0" w:line="276" w:lineRule="auto"/>
        <w:rPr>
          <w:rFonts w:eastAsia="Nunito Sans" w:cs="Nunito Sans"/>
        </w:rPr>
      </w:pPr>
      <w:r>
        <w:t>CSS/SASS</w:t>
      </w:r>
    </w:p>
    <w:p w14:paraId="598DA466" w14:textId="77777777" w:rsidR="0011573F" w:rsidRDefault="0011573F" w:rsidP="0011573F">
      <w:pPr>
        <w:pStyle w:val="ListParagraph"/>
        <w:numPr>
          <w:ilvl w:val="0"/>
          <w:numId w:val="6"/>
        </w:numPr>
        <w:spacing w:after="0" w:line="276" w:lineRule="auto"/>
        <w:rPr>
          <w:rFonts w:eastAsia="Nunito Sans" w:cs="Nunito Sans"/>
        </w:rPr>
      </w:pPr>
      <w:r>
        <w:t>HTML</w:t>
      </w:r>
    </w:p>
    <w:p w14:paraId="29E8D05F" w14:textId="77777777" w:rsidR="0011573F" w:rsidRPr="00F52F4C" w:rsidRDefault="0011573F" w:rsidP="0011573F">
      <w:pPr>
        <w:pStyle w:val="ListParagraph"/>
        <w:numPr>
          <w:ilvl w:val="0"/>
          <w:numId w:val="6"/>
        </w:numPr>
        <w:spacing w:after="0" w:line="276" w:lineRule="auto"/>
        <w:rPr>
          <w:rFonts w:eastAsia="Nunito Sans" w:cs="Nunito Sans"/>
        </w:rPr>
      </w:pPr>
      <w:r>
        <w:t>MySQL</w:t>
      </w:r>
    </w:p>
    <w:p w14:paraId="638E94E4" w14:textId="77777777" w:rsidR="0011573F" w:rsidRDefault="0011573F" w:rsidP="0011573F">
      <w:pPr>
        <w:pStyle w:val="ListParagraph"/>
        <w:numPr>
          <w:ilvl w:val="0"/>
          <w:numId w:val="6"/>
        </w:numPr>
        <w:spacing w:after="0" w:line="276" w:lineRule="auto"/>
      </w:pPr>
      <w:r>
        <w:t>JSON</w:t>
      </w:r>
    </w:p>
    <w:p w14:paraId="6FF2DA7F" w14:textId="77777777" w:rsidR="0011573F" w:rsidRDefault="0011573F" w:rsidP="0011573F">
      <w:pPr>
        <w:pStyle w:val="ListParagraph"/>
        <w:numPr>
          <w:ilvl w:val="0"/>
          <w:numId w:val="6"/>
        </w:numPr>
        <w:spacing w:after="0" w:line="276" w:lineRule="auto"/>
      </w:pPr>
      <w:r>
        <w:t>RESTful API</w:t>
      </w:r>
    </w:p>
    <w:p w14:paraId="52B53B03" w14:textId="77777777" w:rsidR="0011573F" w:rsidRDefault="0011573F" w:rsidP="0011573F">
      <w:pPr>
        <w:pStyle w:val="ListParagraph"/>
        <w:numPr>
          <w:ilvl w:val="0"/>
          <w:numId w:val="6"/>
        </w:numPr>
        <w:spacing w:after="0" w:line="276" w:lineRule="auto"/>
        <w:rPr>
          <w:rFonts w:eastAsia="Nunito Sans" w:cs="Nunito Sans"/>
        </w:rPr>
      </w:pPr>
      <w:r>
        <w:t>Git</w:t>
      </w:r>
    </w:p>
    <w:p w14:paraId="0DA5CC1E" w14:textId="77777777" w:rsidR="0011573F" w:rsidRDefault="0011573F" w:rsidP="0011573F">
      <w:pPr>
        <w:pStyle w:val="ListParagraph"/>
        <w:numPr>
          <w:ilvl w:val="0"/>
          <w:numId w:val="6"/>
        </w:numPr>
        <w:spacing w:after="0" w:line="276" w:lineRule="auto"/>
        <w:rPr>
          <w:rFonts w:eastAsia="Nunito Sans" w:cs="Nunito Sans"/>
        </w:rPr>
      </w:pPr>
      <w:r>
        <w:t>Linux</w:t>
      </w:r>
    </w:p>
    <w:p w14:paraId="2C944F33" w14:textId="77777777" w:rsidR="0011573F" w:rsidRDefault="0011573F" w:rsidP="0011573F">
      <w:pPr>
        <w:pStyle w:val="ListParagraph"/>
        <w:numPr>
          <w:ilvl w:val="0"/>
          <w:numId w:val="6"/>
        </w:numPr>
        <w:spacing w:after="0" w:line="276" w:lineRule="auto"/>
        <w:rPr>
          <w:rFonts w:eastAsia="Nunito Sans" w:cs="Nunito Sans"/>
        </w:rPr>
      </w:pPr>
      <w:r>
        <w:t>Shell</w:t>
      </w:r>
    </w:p>
    <w:p w14:paraId="50AF2920" w14:textId="77777777" w:rsidR="0011573F" w:rsidRDefault="0011573F" w:rsidP="0011573F">
      <w:pPr>
        <w:pStyle w:val="ListParagraph"/>
        <w:numPr>
          <w:ilvl w:val="0"/>
          <w:numId w:val="6"/>
        </w:numPr>
        <w:spacing w:after="0" w:line="276" w:lineRule="auto"/>
        <w:rPr>
          <w:rFonts w:eastAsia="Nunito Sans" w:cs="Nunito Sans"/>
        </w:rPr>
      </w:pPr>
      <w:r>
        <w:t>SSH</w:t>
      </w:r>
    </w:p>
    <w:p w14:paraId="6AC9830B" w14:textId="77777777" w:rsidR="0011573F" w:rsidRDefault="0011573F" w:rsidP="0011573F">
      <w:pPr>
        <w:pStyle w:val="ListParagraph"/>
        <w:numPr>
          <w:ilvl w:val="0"/>
          <w:numId w:val="6"/>
        </w:numPr>
        <w:spacing w:after="0" w:line="276" w:lineRule="auto"/>
        <w:rPr>
          <w:rFonts w:eastAsia="Nunito Sans" w:cs="Nunito Sans"/>
        </w:rPr>
      </w:pPr>
      <w:r>
        <w:t>SFTP</w:t>
      </w:r>
    </w:p>
    <w:p w14:paraId="381CEBE0" w14:textId="4FB535B4" w:rsidR="2409F059" w:rsidRPr="0011573F" w:rsidRDefault="0011573F" w:rsidP="0011573F">
      <w:pPr>
        <w:pStyle w:val="ListParagraph"/>
        <w:numPr>
          <w:ilvl w:val="0"/>
          <w:numId w:val="6"/>
        </w:numPr>
        <w:spacing w:after="0" w:line="276" w:lineRule="auto"/>
        <w:rPr>
          <w:b/>
          <w:bCs/>
        </w:rPr>
      </w:pPr>
      <w:r>
        <w:t>Basic Web Server Knowledge</w:t>
      </w:r>
    </w:p>
    <w:p w14:paraId="5B665AE4" w14:textId="77777777" w:rsidR="0011573F" w:rsidRDefault="0011573F" w:rsidP="0011573F">
      <w:pPr>
        <w:spacing w:after="200" w:line="276" w:lineRule="auto"/>
        <w:rPr>
          <w:b/>
          <w:bCs/>
        </w:rPr>
      </w:pPr>
    </w:p>
    <w:p w14:paraId="063C754C" w14:textId="36D2D767" w:rsidR="0011573F" w:rsidRDefault="0011573F" w:rsidP="0011573F">
      <w:pPr>
        <w:spacing w:after="200" w:line="276" w:lineRule="auto"/>
      </w:pPr>
      <w:r w:rsidRPr="00BB6E09">
        <w:rPr>
          <w:b/>
          <w:bCs/>
        </w:rPr>
        <w:t>Desirable:</w:t>
      </w:r>
      <w:r>
        <w:t xml:space="preserve"> </w:t>
      </w:r>
    </w:p>
    <w:p w14:paraId="41F246BF" w14:textId="77777777" w:rsidR="0011573F" w:rsidRDefault="0011573F" w:rsidP="0011573F">
      <w:pPr>
        <w:pStyle w:val="ListParagraph"/>
        <w:numPr>
          <w:ilvl w:val="0"/>
          <w:numId w:val="6"/>
        </w:numPr>
        <w:spacing w:after="0" w:line="276" w:lineRule="auto"/>
        <w:rPr>
          <w:rFonts w:eastAsia="Nunito Sans" w:cs="Nunito Sans"/>
        </w:rPr>
      </w:pPr>
      <w:r>
        <w:t>Modern framework knowledge</w:t>
      </w:r>
    </w:p>
    <w:p w14:paraId="0690ED4C" w14:textId="77777777" w:rsidR="0011573F" w:rsidRDefault="0011573F" w:rsidP="0011573F">
      <w:pPr>
        <w:pStyle w:val="ListParagraph"/>
        <w:numPr>
          <w:ilvl w:val="0"/>
          <w:numId w:val="6"/>
        </w:numPr>
        <w:spacing w:after="0" w:line="276" w:lineRule="auto"/>
      </w:pPr>
      <w:r>
        <w:t>Strong experience with LAMP/LEMP</w:t>
      </w:r>
    </w:p>
    <w:p w14:paraId="00EC4345" w14:textId="77777777" w:rsidR="0011573F" w:rsidRDefault="0011573F" w:rsidP="0011573F">
      <w:pPr>
        <w:pStyle w:val="ListParagraph"/>
        <w:numPr>
          <w:ilvl w:val="0"/>
          <w:numId w:val="6"/>
        </w:numPr>
        <w:spacing w:after="0" w:line="276" w:lineRule="auto"/>
      </w:pPr>
      <w:r>
        <w:t xml:space="preserve">Experience of developing and integrating external/internal APIs  </w:t>
      </w:r>
    </w:p>
    <w:p w14:paraId="02DD6C90" w14:textId="77777777" w:rsidR="0011573F" w:rsidRDefault="0011573F" w:rsidP="0011573F">
      <w:pPr>
        <w:pStyle w:val="ListParagraph"/>
        <w:numPr>
          <w:ilvl w:val="0"/>
          <w:numId w:val="6"/>
        </w:numPr>
        <w:spacing w:after="0" w:line="276" w:lineRule="auto"/>
        <w:rPr>
          <w:rFonts w:eastAsia="Nunito Sans" w:cs="Nunito Sans"/>
        </w:rPr>
      </w:pPr>
      <w:r>
        <w:t>Working within an Agile environment</w:t>
      </w:r>
    </w:p>
    <w:p w14:paraId="519E5366" w14:textId="77777777" w:rsidR="0011573F" w:rsidRDefault="0011573F" w:rsidP="0011573F">
      <w:pPr>
        <w:spacing w:after="200" w:line="276" w:lineRule="auto"/>
      </w:pPr>
    </w:p>
    <w:p w14:paraId="2B13422B" w14:textId="144EF06B" w:rsidR="007A24EB" w:rsidRPr="00360B38" w:rsidRDefault="007A24EB" w:rsidP="007A24EB">
      <w:pPr>
        <w:pStyle w:val="Heading1"/>
      </w:pPr>
      <w:r>
        <w:t xml:space="preserve">Advantageous but not mandatory: </w:t>
      </w:r>
    </w:p>
    <w:p w14:paraId="09CC4498" w14:textId="44A2F0D6" w:rsidR="009A0EE8" w:rsidRPr="009A0EE8" w:rsidRDefault="58954168" w:rsidP="00FD6389">
      <w:pPr>
        <w:pStyle w:val="ListParagraph"/>
        <w:numPr>
          <w:ilvl w:val="0"/>
          <w:numId w:val="6"/>
        </w:numPr>
        <w:spacing w:after="0" w:line="276" w:lineRule="auto"/>
        <w:rPr>
          <w:rFonts w:eastAsia="Nunito Sans" w:cs="Nunito Sans"/>
        </w:rPr>
      </w:pPr>
      <w:r>
        <w:t>Monitoring Tools</w:t>
      </w:r>
    </w:p>
    <w:p w14:paraId="4B2DE4CE" w14:textId="27B06349" w:rsidR="009A0EE8" w:rsidRPr="009A0EE8" w:rsidRDefault="446614B2" w:rsidP="00FD6389">
      <w:pPr>
        <w:pStyle w:val="ListParagraph"/>
        <w:numPr>
          <w:ilvl w:val="1"/>
          <w:numId w:val="6"/>
        </w:numPr>
        <w:spacing w:after="0" w:line="276" w:lineRule="auto"/>
      </w:pPr>
      <w:r>
        <w:t>Datadog</w:t>
      </w:r>
    </w:p>
    <w:p w14:paraId="562835C1" w14:textId="731FAAEF" w:rsidR="00452BBD" w:rsidRPr="00452BBD" w:rsidRDefault="1535DB91" w:rsidP="00FD6389">
      <w:pPr>
        <w:pStyle w:val="ListParagraph"/>
        <w:numPr>
          <w:ilvl w:val="0"/>
          <w:numId w:val="6"/>
        </w:numPr>
        <w:spacing w:after="0" w:line="276" w:lineRule="auto"/>
        <w:rPr>
          <w:rFonts w:eastAsia="Nunito Sans" w:cs="Nunito Sans"/>
        </w:rPr>
      </w:pPr>
      <w:r>
        <w:t>BI Tools</w:t>
      </w:r>
    </w:p>
    <w:p w14:paraId="7775E53A" w14:textId="52D192A7" w:rsidR="00452BBD" w:rsidRPr="00452BBD" w:rsidRDefault="446614B2" w:rsidP="00FD6389">
      <w:pPr>
        <w:pStyle w:val="ListParagraph"/>
        <w:numPr>
          <w:ilvl w:val="1"/>
          <w:numId w:val="6"/>
        </w:numPr>
        <w:spacing w:after="0" w:line="276" w:lineRule="auto"/>
      </w:pPr>
      <w:r>
        <w:t>Sisense</w:t>
      </w:r>
    </w:p>
    <w:p w14:paraId="741A117A" w14:textId="64FB3B87" w:rsidR="001709CA" w:rsidRPr="001709CA" w:rsidRDefault="58E938FF" w:rsidP="00FD6389">
      <w:pPr>
        <w:pStyle w:val="ListParagraph"/>
        <w:numPr>
          <w:ilvl w:val="0"/>
          <w:numId w:val="6"/>
        </w:numPr>
        <w:spacing w:after="0" w:line="276" w:lineRule="auto"/>
        <w:rPr>
          <w:rFonts w:eastAsia="Nunito Sans" w:cs="Nunito Sans"/>
        </w:rPr>
      </w:pPr>
      <w:r>
        <w:t>Issue Tracking</w:t>
      </w:r>
    </w:p>
    <w:p w14:paraId="0B50904B" w14:textId="534E0832" w:rsidR="001709CA" w:rsidRPr="001709CA" w:rsidRDefault="446614B2" w:rsidP="00FD6389">
      <w:pPr>
        <w:pStyle w:val="ListParagraph"/>
        <w:numPr>
          <w:ilvl w:val="1"/>
          <w:numId w:val="6"/>
        </w:numPr>
        <w:spacing w:after="0" w:line="276" w:lineRule="auto"/>
      </w:pPr>
      <w:r>
        <w:t>JIRA/Bitbucket</w:t>
      </w:r>
    </w:p>
    <w:p w14:paraId="67B606E3" w14:textId="514BCF59" w:rsidR="00406B65" w:rsidRPr="00364DB6" w:rsidRDefault="3D5B4F99" w:rsidP="00FD6389">
      <w:pPr>
        <w:pStyle w:val="ListParagraph"/>
        <w:numPr>
          <w:ilvl w:val="0"/>
          <w:numId w:val="6"/>
        </w:numPr>
        <w:spacing w:after="0" w:line="276" w:lineRule="auto"/>
        <w:rPr>
          <w:rFonts w:eastAsia="Nunito Sans" w:cs="Nunito Sans"/>
        </w:rPr>
      </w:pPr>
      <w:r>
        <w:t>Automation</w:t>
      </w:r>
    </w:p>
    <w:p w14:paraId="68488EE8" w14:textId="1AA8745E" w:rsidR="00406B65" w:rsidRPr="00364DB6" w:rsidRDefault="00266BCF" w:rsidP="00FD6389">
      <w:pPr>
        <w:pStyle w:val="ListParagraph"/>
        <w:numPr>
          <w:ilvl w:val="1"/>
          <w:numId w:val="6"/>
        </w:numPr>
        <w:spacing w:after="0" w:line="276" w:lineRule="auto"/>
      </w:pPr>
      <w:r>
        <w:t>Terraform</w:t>
      </w:r>
    </w:p>
    <w:p w14:paraId="1047EB80" w14:textId="5559100D" w:rsidR="00D30A25" w:rsidRDefault="00C77EA0" w:rsidP="00FD6389">
      <w:pPr>
        <w:pStyle w:val="ListParagraph"/>
        <w:numPr>
          <w:ilvl w:val="1"/>
          <w:numId w:val="6"/>
        </w:numPr>
        <w:spacing w:after="0" w:line="276" w:lineRule="auto"/>
        <w:rPr>
          <w:rFonts w:eastAsia="Nunito Sans" w:cs="Nunito Sans"/>
        </w:rPr>
      </w:pPr>
      <w:r>
        <w:t>EasyMorph</w:t>
      </w:r>
    </w:p>
    <w:p w14:paraId="06FFEC18" w14:textId="541FA51F" w:rsidR="00C46136" w:rsidRDefault="7E728F27" w:rsidP="00FD6389">
      <w:pPr>
        <w:pStyle w:val="ListParagraph"/>
        <w:numPr>
          <w:ilvl w:val="1"/>
          <w:numId w:val="6"/>
        </w:numPr>
        <w:spacing w:after="0" w:line="276" w:lineRule="auto"/>
        <w:rPr>
          <w:rFonts w:eastAsia="Nunito Sans" w:cs="Nunito Sans"/>
        </w:rPr>
      </w:pPr>
      <w:r>
        <w:t>Ansible</w:t>
      </w:r>
    </w:p>
    <w:p w14:paraId="179E8A66" w14:textId="0FCEC923" w:rsidR="7FCDB088" w:rsidRDefault="7FCDB088" w:rsidP="00FD6389">
      <w:pPr>
        <w:pStyle w:val="ListParagraph"/>
        <w:numPr>
          <w:ilvl w:val="0"/>
          <w:numId w:val="6"/>
        </w:numPr>
        <w:spacing w:after="0" w:line="276" w:lineRule="auto"/>
      </w:pPr>
      <w:r>
        <w:t>Scripting</w:t>
      </w:r>
    </w:p>
    <w:p w14:paraId="3C0D565C" w14:textId="58CC8C59" w:rsidR="00C04502" w:rsidRPr="001869D3" w:rsidRDefault="00C77EA0" w:rsidP="00FD6389">
      <w:pPr>
        <w:pStyle w:val="ListParagraph"/>
        <w:numPr>
          <w:ilvl w:val="1"/>
          <w:numId w:val="6"/>
        </w:numPr>
        <w:spacing w:after="0" w:line="276" w:lineRule="auto"/>
        <w:rPr>
          <w:rFonts w:eastAsia="Nunito Sans" w:cs="Nunito Sans"/>
        </w:rPr>
      </w:pPr>
      <w:r>
        <w:t>PowerShell</w:t>
      </w:r>
    </w:p>
    <w:p w14:paraId="3348E1BD" w14:textId="47107FAF" w:rsidR="44444F5C" w:rsidRDefault="44444F5C" w:rsidP="00FD6389">
      <w:pPr>
        <w:pStyle w:val="ListParagraph"/>
        <w:numPr>
          <w:ilvl w:val="1"/>
          <w:numId w:val="6"/>
        </w:numPr>
        <w:spacing w:after="0" w:line="276" w:lineRule="auto"/>
        <w:rPr>
          <w:rFonts w:eastAsia="Nunito Sans" w:cs="Nunito Sans"/>
        </w:rPr>
      </w:pPr>
      <w:r>
        <w:t>C# and VB.net</w:t>
      </w:r>
    </w:p>
    <w:p w14:paraId="5D19294F" w14:textId="1A7EC778" w:rsidR="00D30A25" w:rsidRDefault="44444F5C" w:rsidP="00FD6389">
      <w:pPr>
        <w:pStyle w:val="ListParagraph"/>
        <w:numPr>
          <w:ilvl w:val="1"/>
          <w:numId w:val="6"/>
        </w:numPr>
        <w:spacing w:after="0" w:line="276" w:lineRule="auto"/>
        <w:rPr>
          <w:rFonts w:eastAsia="Nunito Sans" w:cs="Nunito Sans"/>
        </w:rPr>
      </w:pPr>
      <w:r>
        <w:t>Python</w:t>
      </w:r>
    </w:p>
    <w:p w14:paraId="37180648" w14:textId="7AE006E5" w:rsidR="1E604BBC" w:rsidRDefault="48079782" w:rsidP="00FD6389">
      <w:pPr>
        <w:pStyle w:val="ListParagraph"/>
        <w:numPr>
          <w:ilvl w:val="0"/>
          <w:numId w:val="6"/>
        </w:numPr>
        <w:spacing w:after="0" w:line="276" w:lineRule="auto"/>
      </w:pPr>
      <w:r>
        <w:t>Authentication</w:t>
      </w:r>
    </w:p>
    <w:p w14:paraId="0F6D7A9A" w14:textId="2F25A267" w:rsidR="00AB59B0" w:rsidRPr="00AB59B0" w:rsidRDefault="3BA0C4A6" w:rsidP="00FD6389">
      <w:pPr>
        <w:pStyle w:val="ListParagraph"/>
        <w:numPr>
          <w:ilvl w:val="1"/>
          <w:numId w:val="6"/>
        </w:numPr>
        <w:spacing w:after="0" w:line="276" w:lineRule="auto"/>
        <w:rPr>
          <w:rFonts w:eastAsia="Nunito Sans" w:cs="Nunito Sans"/>
        </w:rPr>
      </w:pPr>
      <w:r>
        <w:t>SFTPPlus</w:t>
      </w:r>
    </w:p>
    <w:p w14:paraId="774A8F0E" w14:textId="4E97E93B" w:rsidR="00D30A25" w:rsidRDefault="3BA0C4A6" w:rsidP="00FD6389">
      <w:pPr>
        <w:pStyle w:val="ListParagraph"/>
        <w:numPr>
          <w:ilvl w:val="1"/>
          <w:numId w:val="6"/>
        </w:numPr>
        <w:spacing w:after="0" w:line="276" w:lineRule="auto"/>
        <w:rPr>
          <w:rFonts w:eastAsia="Nunito Sans" w:cs="Nunito Sans"/>
        </w:rPr>
      </w:pPr>
      <w:r>
        <w:t>OpenVPN</w:t>
      </w:r>
    </w:p>
    <w:p w14:paraId="0285BA8F" w14:textId="319E0641" w:rsidR="2B843E5F" w:rsidRDefault="2B843E5F" w:rsidP="00FD6389">
      <w:pPr>
        <w:pStyle w:val="ListParagraph"/>
        <w:numPr>
          <w:ilvl w:val="0"/>
          <w:numId w:val="6"/>
        </w:numPr>
        <w:spacing w:after="0" w:line="276" w:lineRule="auto"/>
      </w:pPr>
      <w:r>
        <w:t>Database</w:t>
      </w:r>
    </w:p>
    <w:p w14:paraId="18C14D9B" w14:textId="1C45224B" w:rsidR="007F4C11" w:rsidRPr="007F4C11" w:rsidRDefault="3BA0C4A6" w:rsidP="00FD6389">
      <w:pPr>
        <w:pStyle w:val="ListParagraph"/>
        <w:numPr>
          <w:ilvl w:val="1"/>
          <w:numId w:val="6"/>
        </w:numPr>
        <w:spacing w:after="0" w:line="276" w:lineRule="auto"/>
        <w:rPr>
          <w:rFonts w:eastAsia="Nunito Sans" w:cs="Nunito Sans"/>
        </w:rPr>
      </w:pPr>
      <w:r>
        <w:t>MSSQL</w:t>
      </w:r>
    </w:p>
    <w:p w14:paraId="35F3BD5F" w14:textId="0F301CF6" w:rsidR="00D30A25" w:rsidRDefault="4530ED1C" w:rsidP="00FD6389">
      <w:pPr>
        <w:pStyle w:val="ListParagraph"/>
        <w:numPr>
          <w:ilvl w:val="1"/>
          <w:numId w:val="6"/>
        </w:numPr>
        <w:spacing w:after="0" w:line="276" w:lineRule="auto"/>
        <w:rPr>
          <w:rFonts w:eastAsia="Nunito Sans" w:cs="Nunito Sans"/>
        </w:rPr>
      </w:pPr>
      <w:r>
        <w:t>SSIS packages</w:t>
      </w:r>
    </w:p>
    <w:p w14:paraId="22A3238A" w14:textId="3E2C0773" w:rsidR="37096957" w:rsidRDefault="37096957" w:rsidP="00FD6389">
      <w:pPr>
        <w:pStyle w:val="ListParagraph"/>
        <w:numPr>
          <w:ilvl w:val="0"/>
          <w:numId w:val="6"/>
        </w:numPr>
        <w:spacing w:after="0" w:line="276" w:lineRule="auto"/>
      </w:pPr>
      <w:r>
        <w:t>Webserver</w:t>
      </w:r>
    </w:p>
    <w:p w14:paraId="3722C390" w14:textId="3E2C0773" w:rsidR="00C413BF" w:rsidRPr="00D30A25" w:rsidRDefault="00C413BF" w:rsidP="00FD6389">
      <w:pPr>
        <w:pStyle w:val="ListParagraph"/>
        <w:numPr>
          <w:ilvl w:val="1"/>
          <w:numId w:val="6"/>
        </w:numPr>
        <w:spacing w:after="0" w:line="276" w:lineRule="auto"/>
      </w:pPr>
      <w:r>
        <w:t>PostgreSQL</w:t>
      </w:r>
    </w:p>
    <w:p w14:paraId="4487106A" w14:textId="0527512B" w:rsidR="00C77EA0" w:rsidRDefault="5E98FB36" w:rsidP="00FD6389">
      <w:pPr>
        <w:pStyle w:val="ListParagraph"/>
        <w:numPr>
          <w:ilvl w:val="1"/>
          <w:numId w:val="6"/>
        </w:numPr>
        <w:spacing w:after="0" w:line="276" w:lineRule="auto"/>
        <w:rPr>
          <w:rFonts w:eastAsia="Nunito Sans" w:cs="Nunito Sans"/>
        </w:rPr>
      </w:pPr>
      <w:r>
        <w:t>IIS</w:t>
      </w:r>
    </w:p>
    <w:p w14:paraId="087F684F" w14:textId="0D41623D" w:rsidR="00107C74" w:rsidRPr="00107C74" w:rsidRDefault="1F33BD44" w:rsidP="00FD6389">
      <w:pPr>
        <w:pStyle w:val="ListParagraph"/>
        <w:numPr>
          <w:ilvl w:val="1"/>
          <w:numId w:val="6"/>
        </w:numPr>
        <w:spacing w:after="0" w:line="276" w:lineRule="auto"/>
      </w:pPr>
      <w:r>
        <w:t>Nginx</w:t>
      </w:r>
    </w:p>
    <w:p w14:paraId="2A3DEEFD" w14:textId="25062346" w:rsidR="00BF0AD1" w:rsidRPr="00107C74" w:rsidRDefault="00BF0AD1" w:rsidP="00BF0AD1">
      <w:pPr>
        <w:pStyle w:val="ListParagraph"/>
        <w:spacing w:after="0" w:line="360" w:lineRule="auto"/>
        <w:ind w:left="1500"/>
      </w:pPr>
    </w:p>
    <w:bookmarkEnd w:id="0"/>
    <w:p w14:paraId="51E4C727" w14:textId="3D565DE6" w:rsidR="001C66EA" w:rsidRDefault="001C66EA" w:rsidP="00F65A73">
      <w:pPr>
        <w:jc w:val="both"/>
        <w:rPr>
          <w:color w:val="000000"/>
          <w:lang w:val="en-US"/>
        </w:rPr>
      </w:pPr>
    </w:p>
    <w:p w14:paraId="2ADDDBDC" w14:textId="1B53034D" w:rsidR="003F5E28" w:rsidRDefault="003F5E28">
      <w:pPr>
        <w:rPr>
          <w:color w:val="000000"/>
          <w:lang w:val="en-US"/>
        </w:rPr>
      </w:pPr>
    </w:p>
    <w:p w14:paraId="1D33E75B" w14:textId="0AA00070" w:rsidR="003F5E28" w:rsidRDefault="003F5E28" w:rsidP="00F65A73">
      <w:pPr>
        <w:jc w:val="both"/>
        <w:rPr>
          <w:color w:val="000000"/>
          <w:lang w:val="en-US"/>
        </w:rPr>
      </w:pPr>
    </w:p>
    <w:p w14:paraId="24A5E33F" w14:textId="77777777" w:rsidR="001C66EA" w:rsidRPr="00F65A73" w:rsidRDefault="001C66EA" w:rsidP="00F65A73">
      <w:pPr>
        <w:jc w:val="both"/>
        <w:rPr>
          <w:color w:val="000000"/>
          <w:lang w:val="en-US"/>
        </w:rPr>
      </w:pPr>
    </w:p>
    <w:p w14:paraId="0913AB68" w14:textId="77777777" w:rsidR="00F65A73" w:rsidRPr="00F65A73" w:rsidRDefault="00F65A73" w:rsidP="00F65A73">
      <w:pPr>
        <w:jc w:val="both"/>
        <w:rPr>
          <w:color w:val="000000"/>
          <w:lang w:val="en-US"/>
        </w:rPr>
      </w:pPr>
      <w:r w:rsidRPr="00F65A73">
        <w:rPr>
          <w:color w:val="000000"/>
          <w:lang w:val="en-US"/>
        </w:rPr>
        <w:t xml:space="preserve"> </w:t>
      </w:r>
    </w:p>
    <w:p w14:paraId="065BCEB3" w14:textId="18665140" w:rsidR="002323F6" w:rsidRDefault="002323F6" w:rsidP="002323F6">
      <w:pPr>
        <w:rPr>
          <w:color w:val="000000"/>
        </w:rPr>
      </w:pPr>
    </w:p>
    <w:p w14:paraId="0B156127" w14:textId="5AF7EB4D" w:rsidR="0020557E" w:rsidRDefault="0020557E" w:rsidP="00AB44FB"/>
    <w:sectPr w:rsidR="0020557E" w:rsidSect="00152E40">
      <w:headerReference w:type="default" r:id="rId12"/>
      <w:footerReference w:type="default" r:id="rId13"/>
      <w:pgSz w:w="11906" w:h="16838"/>
      <w:pgMar w:top="720" w:right="720" w:bottom="720" w:left="720" w:header="90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9DD99" w14:textId="77777777" w:rsidR="002505F3" w:rsidRDefault="002505F3" w:rsidP="00C9342E">
      <w:pPr>
        <w:spacing w:after="0" w:line="240" w:lineRule="auto"/>
      </w:pPr>
      <w:r>
        <w:separator/>
      </w:r>
    </w:p>
  </w:endnote>
  <w:endnote w:type="continuationSeparator" w:id="0">
    <w:p w14:paraId="7D39BC36" w14:textId="77777777" w:rsidR="002505F3" w:rsidRDefault="002505F3" w:rsidP="00C9342E">
      <w:pPr>
        <w:spacing w:after="0" w:line="240" w:lineRule="auto"/>
      </w:pPr>
      <w:r>
        <w:continuationSeparator/>
      </w:r>
    </w:p>
  </w:endnote>
  <w:endnote w:type="continuationNotice" w:id="1">
    <w:p w14:paraId="483B0E3A" w14:textId="77777777" w:rsidR="002505F3" w:rsidRDefault="00250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unito Sans ExtraBold">
    <w:altName w:val="Calibri"/>
    <w:charset w:val="00"/>
    <w:family w:val="auto"/>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3271F" w14:textId="77777777" w:rsidR="00093802" w:rsidRPr="00152E40" w:rsidRDefault="00152E40">
    <w:pPr>
      <w:pStyle w:val="Footer"/>
      <w:rPr>
        <w:sz w:val="24"/>
        <w:szCs w:val="24"/>
      </w:rPr>
    </w:pPr>
    <w:r w:rsidRPr="00152E40">
      <w:rPr>
        <w:sz w:val="24"/>
        <w:szCs w:val="24"/>
      </w:rPr>
      <w:t>Private &amp; Confidential</w:t>
    </w:r>
    <w:r w:rsidRPr="00152E40">
      <w:rPr>
        <w:sz w:val="24"/>
        <w:szCs w:val="24"/>
      </w:rPr>
      <w:ptab w:relativeTo="margin" w:alignment="center" w:leader="none"/>
    </w:r>
    <w:r w:rsidRPr="00152E40">
      <w:rPr>
        <w:rFonts w:cs="Arial"/>
        <w:sz w:val="24"/>
        <w:szCs w:val="24"/>
      </w:rPr>
      <w:t>©Funds Axis Limited</w:t>
    </w:r>
    <w:r w:rsidRPr="00152E40">
      <w:rPr>
        <w:sz w:val="24"/>
        <w:szCs w:val="24"/>
      </w:rPr>
      <w:ptab w:relativeTo="margin" w:alignment="right" w:leader="none"/>
    </w:r>
    <w:r w:rsidRPr="00152E40">
      <w:rPr>
        <w:sz w:val="24"/>
        <w:szCs w:val="24"/>
      </w:rPr>
      <w:fldChar w:fldCharType="begin"/>
    </w:r>
    <w:r w:rsidRPr="00152E40">
      <w:rPr>
        <w:sz w:val="24"/>
        <w:szCs w:val="24"/>
      </w:rPr>
      <w:instrText xml:space="preserve"> PAGE   \* MERGEFORMAT </w:instrText>
    </w:r>
    <w:r w:rsidRPr="00152E40">
      <w:rPr>
        <w:sz w:val="24"/>
        <w:szCs w:val="24"/>
      </w:rPr>
      <w:fldChar w:fldCharType="separate"/>
    </w:r>
    <w:r w:rsidRPr="00152E40">
      <w:rPr>
        <w:noProof/>
        <w:sz w:val="24"/>
        <w:szCs w:val="24"/>
      </w:rPr>
      <w:t>1</w:t>
    </w:r>
    <w:r w:rsidRPr="00152E40">
      <w:rPr>
        <w:noProof/>
        <w:sz w:val="24"/>
        <w:szCs w:val="24"/>
      </w:rPr>
      <w:fldChar w:fldCharType="end"/>
    </w:r>
  </w:p>
  <w:p w14:paraId="19C09D84" w14:textId="77777777" w:rsidR="00152E40" w:rsidRDefault="00152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60CE" w14:textId="77777777" w:rsidR="002505F3" w:rsidRDefault="002505F3" w:rsidP="00C9342E">
      <w:pPr>
        <w:spacing w:after="0" w:line="240" w:lineRule="auto"/>
      </w:pPr>
      <w:r>
        <w:separator/>
      </w:r>
    </w:p>
  </w:footnote>
  <w:footnote w:type="continuationSeparator" w:id="0">
    <w:p w14:paraId="39B84FEE" w14:textId="77777777" w:rsidR="002505F3" w:rsidRDefault="002505F3" w:rsidP="00C9342E">
      <w:pPr>
        <w:spacing w:after="0" w:line="240" w:lineRule="auto"/>
      </w:pPr>
      <w:r>
        <w:continuationSeparator/>
      </w:r>
    </w:p>
  </w:footnote>
  <w:footnote w:type="continuationNotice" w:id="1">
    <w:p w14:paraId="020091AD" w14:textId="77777777" w:rsidR="002505F3" w:rsidRDefault="002505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0CCC5" w14:textId="77777777" w:rsidR="00C9342E" w:rsidRPr="005C11C3" w:rsidRDefault="002323F6" w:rsidP="005C11C3">
    <w:pPr>
      <w:pStyle w:val="Header"/>
      <w:jc w:val="right"/>
      <w:rPr>
        <w:sz w:val="32"/>
        <w:szCs w:val="32"/>
      </w:rPr>
    </w:pPr>
    <w:r w:rsidRPr="005C11C3">
      <w:rPr>
        <w:noProof/>
        <w:sz w:val="32"/>
        <w:szCs w:val="32"/>
      </w:rPr>
      <w:drawing>
        <wp:anchor distT="0" distB="0" distL="114300" distR="114300" simplePos="0" relativeHeight="251658240" behindDoc="1" locked="0" layoutInCell="1" allowOverlap="1" wp14:anchorId="1D2E3C0C" wp14:editId="11C24DF0">
          <wp:simplePos x="0" y="0"/>
          <wp:positionH relativeFrom="page">
            <wp:align>left</wp:align>
          </wp:positionH>
          <wp:positionV relativeFrom="paragraph">
            <wp:posOffset>-574040</wp:posOffset>
          </wp:positionV>
          <wp:extent cx="7575550" cy="10715625"/>
          <wp:effectExtent l="0" t="0" r="635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png"/>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7575550" cy="10715625"/>
                  </a:xfrm>
                  <a:prstGeom prst="rect">
                    <a:avLst/>
                  </a:prstGeom>
                </pic:spPr>
              </pic:pic>
            </a:graphicData>
          </a:graphic>
          <wp14:sizeRelH relativeFrom="margin">
            <wp14:pctWidth>0</wp14:pctWidth>
          </wp14:sizeRelH>
          <wp14:sizeRelV relativeFrom="margin">
            <wp14:pctHeight>0</wp14:pctHeight>
          </wp14:sizeRelV>
        </wp:anchor>
      </w:drawing>
    </w:r>
    <w:r w:rsidR="00152E40" w:rsidRPr="005C11C3">
      <w:rPr>
        <w:noProof/>
        <w:sz w:val="32"/>
        <w:szCs w:val="32"/>
      </w:rPr>
      <w:drawing>
        <wp:anchor distT="0" distB="0" distL="114300" distR="114300" simplePos="0" relativeHeight="251658241" behindDoc="1" locked="0" layoutInCell="1" allowOverlap="1" wp14:anchorId="66349ECA" wp14:editId="0BBCAAD7">
          <wp:simplePos x="0" y="0"/>
          <wp:positionH relativeFrom="margin">
            <wp:posOffset>0</wp:posOffset>
          </wp:positionH>
          <wp:positionV relativeFrom="paragraph">
            <wp:posOffset>-392430</wp:posOffset>
          </wp:positionV>
          <wp:extent cx="2362200" cy="603242"/>
          <wp:effectExtent l="0" t="0" r="0" b="6985"/>
          <wp:wrapNone/>
          <wp:docPr id="2" name="Picture 2" descr="A picture containing cloc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dsAxisLogoBlackgreen.png"/>
                  <pic:cNvPicPr/>
                </pic:nvPicPr>
                <pic:blipFill>
                  <a:blip r:embed="rId2">
                    <a:extLst>
                      <a:ext uri="{28A0092B-C50C-407E-A947-70E740481C1C}">
                        <a14:useLocalDpi xmlns:a14="http://schemas.microsoft.com/office/drawing/2010/main" val="0"/>
                      </a:ext>
                    </a:extLst>
                  </a:blip>
                  <a:stretch>
                    <a:fillRect/>
                  </a:stretch>
                </pic:blipFill>
                <pic:spPr>
                  <a:xfrm>
                    <a:off x="0" y="0"/>
                    <a:ext cx="2362200" cy="6032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6104"/>
    <w:multiLevelType w:val="hybridMultilevel"/>
    <w:tmpl w:val="3576772E"/>
    <w:lvl w:ilvl="0" w:tplc="2F7CEDC2">
      <w:start w:val="1"/>
      <w:numFmt w:val="bullet"/>
      <w:lvlText w:val="\"/>
      <w:lvlJc w:val="left"/>
      <w:pPr>
        <w:ind w:left="720" w:hanging="360"/>
      </w:pPr>
      <w:rPr>
        <w:rFonts w:ascii="Nunito Sans ExtraBold" w:hAnsi="Nunito Sans Extr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974F6"/>
    <w:multiLevelType w:val="hybridMultilevel"/>
    <w:tmpl w:val="BD6082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F73C1"/>
    <w:multiLevelType w:val="hybridMultilevel"/>
    <w:tmpl w:val="FFFFFFFF"/>
    <w:lvl w:ilvl="0" w:tplc="078285AE">
      <w:start w:val="1"/>
      <w:numFmt w:val="bullet"/>
      <w:lvlText w:val=""/>
      <w:lvlJc w:val="left"/>
      <w:pPr>
        <w:ind w:left="720" w:hanging="360"/>
      </w:pPr>
      <w:rPr>
        <w:rFonts w:ascii="Symbol" w:hAnsi="Symbol" w:hint="default"/>
      </w:rPr>
    </w:lvl>
    <w:lvl w:ilvl="1" w:tplc="C338D6E6">
      <w:start w:val="1"/>
      <w:numFmt w:val="bullet"/>
      <w:lvlText w:val="o"/>
      <w:lvlJc w:val="left"/>
      <w:pPr>
        <w:ind w:left="1440" w:hanging="360"/>
      </w:pPr>
      <w:rPr>
        <w:rFonts w:ascii="Courier New" w:hAnsi="Courier New" w:hint="default"/>
      </w:rPr>
    </w:lvl>
    <w:lvl w:ilvl="2" w:tplc="E9C60D54">
      <w:start w:val="1"/>
      <w:numFmt w:val="bullet"/>
      <w:lvlText w:val=""/>
      <w:lvlJc w:val="left"/>
      <w:pPr>
        <w:ind w:left="2160" w:hanging="360"/>
      </w:pPr>
      <w:rPr>
        <w:rFonts w:ascii="Wingdings" w:hAnsi="Wingdings" w:hint="default"/>
      </w:rPr>
    </w:lvl>
    <w:lvl w:ilvl="3" w:tplc="96D4BB96">
      <w:start w:val="1"/>
      <w:numFmt w:val="bullet"/>
      <w:lvlText w:val=""/>
      <w:lvlJc w:val="left"/>
      <w:pPr>
        <w:ind w:left="2880" w:hanging="360"/>
      </w:pPr>
      <w:rPr>
        <w:rFonts w:ascii="Symbol" w:hAnsi="Symbol" w:hint="default"/>
      </w:rPr>
    </w:lvl>
    <w:lvl w:ilvl="4" w:tplc="D91EE42E">
      <w:start w:val="1"/>
      <w:numFmt w:val="bullet"/>
      <w:lvlText w:val="o"/>
      <w:lvlJc w:val="left"/>
      <w:pPr>
        <w:ind w:left="3600" w:hanging="360"/>
      </w:pPr>
      <w:rPr>
        <w:rFonts w:ascii="Courier New" w:hAnsi="Courier New" w:hint="default"/>
      </w:rPr>
    </w:lvl>
    <w:lvl w:ilvl="5" w:tplc="7B40AF56">
      <w:start w:val="1"/>
      <w:numFmt w:val="bullet"/>
      <w:lvlText w:val=""/>
      <w:lvlJc w:val="left"/>
      <w:pPr>
        <w:ind w:left="4320" w:hanging="360"/>
      </w:pPr>
      <w:rPr>
        <w:rFonts w:ascii="Wingdings" w:hAnsi="Wingdings" w:hint="default"/>
      </w:rPr>
    </w:lvl>
    <w:lvl w:ilvl="6" w:tplc="1D743258">
      <w:start w:val="1"/>
      <w:numFmt w:val="bullet"/>
      <w:lvlText w:val=""/>
      <w:lvlJc w:val="left"/>
      <w:pPr>
        <w:ind w:left="5040" w:hanging="360"/>
      </w:pPr>
      <w:rPr>
        <w:rFonts w:ascii="Symbol" w:hAnsi="Symbol" w:hint="default"/>
      </w:rPr>
    </w:lvl>
    <w:lvl w:ilvl="7" w:tplc="D4904A90">
      <w:start w:val="1"/>
      <w:numFmt w:val="bullet"/>
      <w:lvlText w:val="o"/>
      <w:lvlJc w:val="left"/>
      <w:pPr>
        <w:ind w:left="5760" w:hanging="360"/>
      </w:pPr>
      <w:rPr>
        <w:rFonts w:ascii="Courier New" w:hAnsi="Courier New" w:hint="default"/>
      </w:rPr>
    </w:lvl>
    <w:lvl w:ilvl="8" w:tplc="CAA4A996">
      <w:start w:val="1"/>
      <w:numFmt w:val="bullet"/>
      <w:lvlText w:val=""/>
      <w:lvlJc w:val="left"/>
      <w:pPr>
        <w:ind w:left="6480" w:hanging="360"/>
      </w:pPr>
      <w:rPr>
        <w:rFonts w:ascii="Wingdings" w:hAnsi="Wingdings" w:hint="default"/>
      </w:rPr>
    </w:lvl>
  </w:abstractNum>
  <w:abstractNum w:abstractNumId="3" w15:restartNumberingAfterBreak="0">
    <w:nsid w:val="11273E67"/>
    <w:multiLevelType w:val="hybridMultilevel"/>
    <w:tmpl w:val="811C834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B6B6B"/>
    <w:multiLevelType w:val="hybridMultilevel"/>
    <w:tmpl w:val="FFFFFFFF"/>
    <w:lvl w:ilvl="0" w:tplc="75D6FC9C">
      <w:start w:val="1"/>
      <w:numFmt w:val="bullet"/>
      <w:lvlText w:val=""/>
      <w:lvlJc w:val="left"/>
      <w:pPr>
        <w:ind w:left="720" w:hanging="360"/>
      </w:pPr>
      <w:rPr>
        <w:rFonts w:ascii="Symbol" w:hAnsi="Symbol" w:hint="default"/>
      </w:rPr>
    </w:lvl>
    <w:lvl w:ilvl="1" w:tplc="A3B007F2">
      <w:start w:val="1"/>
      <w:numFmt w:val="bullet"/>
      <w:lvlText w:val="o"/>
      <w:lvlJc w:val="left"/>
      <w:pPr>
        <w:ind w:left="1440" w:hanging="360"/>
      </w:pPr>
      <w:rPr>
        <w:rFonts w:ascii="Courier New" w:hAnsi="Courier New" w:hint="default"/>
      </w:rPr>
    </w:lvl>
    <w:lvl w:ilvl="2" w:tplc="3FACF5BA">
      <w:start w:val="1"/>
      <w:numFmt w:val="bullet"/>
      <w:lvlText w:val=""/>
      <w:lvlJc w:val="left"/>
      <w:pPr>
        <w:ind w:left="2160" w:hanging="360"/>
      </w:pPr>
      <w:rPr>
        <w:rFonts w:ascii="Wingdings" w:hAnsi="Wingdings" w:hint="default"/>
      </w:rPr>
    </w:lvl>
    <w:lvl w:ilvl="3" w:tplc="60D8D26E">
      <w:start w:val="1"/>
      <w:numFmt w:val="bullet"/>
      <w:lvlText w:val=""/>
      <w:lvlJc w:val="left"/>
      <w:pPr>
        <w:ind w:left="2880" w:hanging="360"/>
      </w:pPr>
      <w:rPr>
        <w:rFonts w:ascii="Symbol" w:hAnsi="Symbol" w:hint="default"/>
      </w:rPr>
    </w:lvl>
    <w:lvl w:ilvl="4" w:tplc="5E04330C">
      <w:start w:val="1"/>
      <w:numFmt w:val="bullet"/>
      <w:lvlText w:val="o"/>
      <w:lvlJc w:val="left"/>
      <w:pPr>
        <w:ind w:left="3600" w:hanging="360"/>
      </w:pPr>
      <w:rPr>
        <w:rFonts w:ascii="Courier New" w:hAnsi="Courier New" w:hint="default"/>
      </w:rPr>
    </w:lvl>
    <w:lvl w:ilvl="5" w:tplc="C8C493F6">
      <w:start w:val="1"/>
      <w:numFmt w:val="bullet"/>
      <w:lvlText w:val=""/>
      <w:lvlJc w:val="left"/>
      <w:pPr>
        <w:ind w:left="4320" w:hanging="360"/>
      </w:pPr>
      <w:rPr>
        <w:rFonts w:ascii="Wingdings" w:hAnsi="Wingdings" w:hint="default"/>
      </w:rPr>
    </w:lvl>
    <w:lvl w:ilvl="6" w:tplc="B7B669EA">
      <w:start w:val="1"/>
      <w:numFmt w:val="bullet"/>
      <w:lvlText w:val=""/>
      <w:lvlJc w:val="left"/>
      <w:pPr>
        <w:ind w:left="5040" w:hanging="360"/>
      </w:pPr>
      <w:rPr>
        <w:rFonts w:ascii="Symbol" w:hAnsi="Symbol" w:hint="default"/>
      </w:rPr>
    </w:lvl>
    <w:lvl w:ilvl="7" w:tplc="98A20382">
      <w:start w:val="1"/>
      <w:numFmt w:val="bullet"/>
      <w:lvlText w:val="o"/>
      <w:lvlJc w:val="left"/>
      <w:pPr>
        <w:ind w:left="5760" w:hanging="360"/>
      </w:pPr>
      <w:rPr>
        <w:rFonts w:ascii="Courier New" w:hAnsi="Courier New" w:hint="default"/>
      </w:rPr>
    </w:lvl>
    <w:lvl w:ilvl="8" w:tplc="03A8BED0">
      <w:start w:val="1"/>
      <w:numFmt w:val="bullet"/>
      <w:lvlText w:val=""/>
      <w:lvlJc w:val="left"/>
      <w:pPr>
        <w:ind w:left="6480" w:hanging="360"/>
      </w:pPr>
      <w:rPr>
        <w:rFonts w:ascii="Wingdings" w:hAnsi="Wingdings" w:hint="default"/>
      </w:rPr>
    </w:lvl>
  </w:abstractNum>
  <w:abstractNum w:abstractNumId="5" w15:restartNumberingAfterBreak="0">
    <w:nsid w:val="13FC4D7C"/>
    <w:multiLevelType w:val="hybridMultilevel"/>
    <w:tmpl w:val="4A04D66E"/>
    <w:lvl w:ilvl="0" w:tplc="E698DF1C">
      <w:start w:val="1"/>
      <w:numFmt w:val="decimal"/>
      <w:lvlText w:val="%1."/>
      <w:lvlJc w:val="left"/>
      <w:pPr>
        <w:tabs>
          <w:tab w:val="num" w:pos="720"/>
        </w:tabs>
        <w:ind w:left="720" w:hanging="360"/>
      </w:pPr>
    </w:lvl>
    <w:lvl w:ilvl="1" w:tplc="E54A097E">
      <w:start w:val="1"/>
      <w:numFmt w:val="bullet"/>
      <w:lvlText w:val=""/>
      <w:lvlJc w:val="left"/>
      <w:pPr>
        <w:tabs>
          <w:tab w:val="num" w:pos="1440"/>
        </w:tabs>
        <w:ind w:left="1440" w:hanging="360"/>
      </w:pPr>
      <w:rPr>
        <w:rFonts w:ascii="Symbol" w:hAnsi="Symbol" w:hint="default"/>
      </w:rPr>
    </w:lvl>
    <w:lvl w:ilvl="2" w:tplc="8D346DF8">
      <w:start w:val="1"/>
      <w:numFmt w:val="decimal"/>
      <w:lvlText w:val="%3."/>
      <w:lvlJc w:val="left"/>
      <w:pPr>
        <w:tabs>
          <w:tab w:val="num" w:pos="2160"/>
        </w:tabs>
        <w:ind w:left="2160" w:hanging="360"/>
      </w:pPr>
    </w:lvl>
    <w:lvl w:ilvl="3" w:tplc="543862FA" w:tentative="1">
      <w:start w:val="1"/>
      <w:numFmt w:val="decimal"/>
      <w:lvlText w:val="%4."/>
      <w:lvlJc w:val="left"/>
      <w:pPr>
        <w:tabs>
          <w:tab w:val="num" w:pos="2880"/>
        </w:tabs>
        <w:ind w:left="2880" w:hanging="360"/>
      </w:pPr>
    </w:lvl>
    <w:lvl w:ilvl="4" w:tplc="939E771E" w:tentative="1">
      <w:start w:val="1"/>
      <w:numFmt w:val="decimal"/>
      <w:lvlText w:val="%5."/>
      <w:lvlJc w:val="left"/>
      <w:pPr>
        <w:tabs>
          <w:tab w:val="num" w:pos="3600"/>
        </w:tabs>
        <w:ind w:left="3600" w:hanging="360"/>
      </w:pPr>
    </w:lvl>
    <w:lvl w:ilvl="5" w:tplc="2A8A73D8" w:tentative="1">
      <w:start w:val="1"/>
      <w:numFmt w:val="decimal"/>
      <w:lvlText w:val="%6."/>
      <w:lvlJc w:val="left"/>
      <w:pPr>
        <w:tabs>
          <w:tab w:val="num" w:pos="4320"/>
        </w:tabs>
        <w:ind w:left="4320" w:hanging="360"/>
      </w:pPr>
    </w:lvl>
    <w:lvl w:ilvl="6" w:tplc="A70E6D6E" w:tentative="1">
      <w:start w:val="1"/>
      <w:numFmt w:val="decimal"/>
      <w:lvlText w:val="%7."/>
      <w:lvlJc w:val="left"/>
      <w:pPr>
        <w:tabs>
          <w:tab w:val="num" w:pos="5040"/>
        </w:tabs>
        <w:ind w:left="5040" w:hanging="360"/>
      </w:pPr>
    </w:lvl>
    <w:lvl w:ilvl="7" w:tplc="A76663FA" w:tentative="1">
      <w:start w:val="1"/>
      <w:numFmt w:val="decimal"/>
      <w:lvlText w:val="%8."/>
      <w:lvlJc w:val="left"/>
      <w:pPr>
        <w:tabs>
          <w:tab w:val="num" w:pos="5760"/>
        </w:tabs>
        <w:ind w:left="5760" w:hanging="360"/>
      </w:pPr>
    </w:lvl>
    <w:lvl w:ilvl="8" w:tplc="059ED6EC" w:tentative="1">
      <w:start w:val="1"/>
      <w:numFmt w:val="decimal"/>
      <w:lvlText w:val="%9."/>
      <w:lvlJc w:val="left"/>
      <w:pPr>
        <w:tabs>
          <w:tab w:val="num" w:pos="6480"/>
        </w:tabs>
        <w:ind w:left="6480" w:hanging="360"/>
      </w:pPr>
    </w:lvl>
  </w:abstractNum>
  <w:abstractNum w:abstractNumId="6" w15:restartNumberingAfterBreak="0">
    <w:nsid w:val="14471D4D"/>
    <w:multiLevelType w:val="hybridMultilevel"/>
    <w:tmpl w:val="FFFFFFFF"/>
    <w:lvl w:ilvl="0" w:tplc="AEC2DB78">
      <w:start w:val="1"/>
      <w:numFmt w:val="bullet"/>
      <w:lvlText w:val=""/>
      <w:lvlJc w:val="left"/>
      <w:pPr>
        <w:ind w:left="720" w:hanging="360"/>
      </w:pPr>
      <w:rPr>
        <w:rFonts w:ascii="Symbol" w:hAnsi="Symbol" w:hint="default"/>
      </w:rPr>
    </w:lvl>
    <w:lvl w:ilvl="1" w:tplc="19BE0932">
      <w:start w:val="1"/>
      <w:numFmt w:val="bullet"/>
      <w:lvlText w:val="o"/>
      <w:lvlJc w:val="left"/>
      <w:pPr>
        <w:ind w:left="1440" w:hanging="360"/>
      </w:pPr>
      <w:rPr>
        <w:rFonts w:ascii="Courier New" w:hAnsi="Courier New" w:hint="default"/>
      </w:rPr>
    </w:lvl>
    <w:lvl w:ilvl="2" w:tplc="2C425E46">
      <w:start w:val="1"/>
      <w:numFmt w:val="bullet"/>
      <w:lvlText w:val=""/>
      <w:lvlJc w:val="left"/>
      <w:pPr>
        <w:ind w:left="2160" w:hanging="360"/>
      </w:pPr>
      <w:rPr>
        <w:rFonts w:ascii="Wingdings" w:hAnsi="Wingdings" w:hint="default"/>
      </w:rPr>
    </w:lvl>
    <w:lvl w:ilvl="3" w:tplc="297E2E14">
      <w:start w:val="1"/>
      <w:numFmt w:val="bullet"/>
      <w:lvlText w:val=""/>
      <w:lvlJc w:val="left"/>
      <w:pPr>
        <w:ind w:left="2880" w:hanging="360"/>
      </w:pPr>
      <w:rPr>
        <w:rFonts w:ascii="Symbol" w:hAnsi="Symbol" w:hint="default"/>
      </w:rPr>
    </w:lvl>
    <w:lvl w:ilvl="4" w:tplc="03D6718E">
      <w:start w:val="1"/>
      <w:numFmt w:val="bullet"/>
      <w:lvlText w:val="o"/>
      <w:lvlJc w:val="left"/>
      <w:pPr>
        <w:ind w:left="3600" w:hanging="360"/>
      </w:pPr>
      <w:rPr>
        <w:rFonts w:ascii="Courier New" w:hAnsi="Courier New" w:hint="default"/>
      </w:rPr>
    </w:lvl>
    <w:lvl w:ilvl="5" w:tplc="B1022F1C">
      <w:start w:val="1"/>
      <w:numFmt w:val="bullet"/>
      <w:lvlText w:val=""/>
      <w:lvlJc w:val="left"/>
      <w:pPr>
        <w:ind w:left="4320" w:hanging="360"/>
      </w:pPr>
      <w:rPr>
        <w:rFonts w:ascii="Wingdings" w:hAnsi="Wingdings" w:hint="default"/>
      </w:rPr>
    </w:lvl>
    <w:lvl w:ilvl="6" w:tplc="9C0C0F40">
      <w:start w:val="1"/>
      <w:numFmt w:val="bullet"/>
      <w:lvlText w:val=""/>
      <w:lvlJc w:val="left"/>
      <w:pPr>
        <w:ind w:left="5040" w:hanging="360"/>
      </w:pPr>
      <w:rPr>
        <w:rFonts w:ascii="Symbol" w:hAnsi="Symbol" w:hint="default"/>
      </w:rPr>
    </w:lvl>
    <w:lvl w:ilvl="7" w:tplc="71146B76">
      <w:start w:val="1"/>
      <w:numFmt w:val="bullet"/>
      <w:lvlText w:val="o"/>
      <w:lvlJc w:val="left"/>
      <w:pPr>
        <w:ind w:left="5760" w:hanging="360"/>
      </w:pPr>
      <w:rPr>
        <w:rFonts w:ascii="Courier New" w:hAnsi="Courier New" w:hint="default"/>
      </w:rPr>
    </w:lvl>
    <w:lvl w:ilvl="8" w:tplc="1C9E5CD8">
      <w:start w:val="1"/>
      <w:numFmt w:val="bullet"/>
      <w:lvlText w:val=""/>
      <w:lvlJc w:val="left"/>
      <w:pPr>
        <w:ind w:left="6480" w:hanging="360"/>
      </w:pPr>
      <w:rPr>
        <w:rFonts w:ascii="Wingdings" w:hAnsi="Wingdings" w:hint="default"/>
      </w:rPr>
    </w:lvl>
  </w:abstractNum>
  <w:abstractNum w:abstractNumId="7" w15:restartNumberingAfterBreak="0">
    <w:nsid w:val="14EE1523"/>
    <w:multiLevelType w:val="hybridMultilevel"/>
    <w:tmpl w:val="ADAC54C8"/>
    <w:lvl w:ilvl="0" w:tplc="EAB6D8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C05A3"/>
    <w:multiLevelType w:val="hybridMultilevel"/>
    <w:tmpl w:val="BE72B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97530"/>
    <w:multiLevelType w:val="hybridMultilevel"/>
    <w:tmpl w:val="FBBCE6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00A583F"/>
    <w:multiLevelType w:val="hybridMultilevel"/>
    <w:tmpl w:val="3FF89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692370"/>
    <w:multiLevelType w:val="hybridMultilevel"/>
    <w:tmpl w:val="8ACAC944"/>
    <w:lvl w:ilvl="0" w:tplc="AFA00528">
      <w:start w:val="1"/>
      <w:numFmt w:val="bullet"/>
      <w:lvlText w:val="•"/>
      <w:lvlJc w:val="left"/>
      <w:pPr>
        <w:tabs>
          <w:tab w:val="num" w:pos="720"/>
        </w:tabs>
        <w:ind w:left="720" w:hanging="360"/>
      </w:pPr>
      <w:rPr>
        <w:rFonts w:ascii="Arial" w:hAnsi="Arial" w:hint="default"/>
      </w:rPr>
    </w:lvl>
    <w:lvl w:ilvl="1" w:tplc="36AE275E" w:tentative="1">
      <w:start w:val="1"/>
      <w:numFmt w:val="bullet"/>
      <w:lvlText w:val="•"/>
      <w:lvlJc w:val="left"/>
      <w:pPr>
        <w:tabs>
          <w:tab w:val="num" w:pos="1440"/>
        </w:tabs>
        <w:ind w:left="1440" w:hanging="360"/>
      </w:pPr>
      <w:rPr>
        <w:rFonts w:ascii="Arial" w:hAnsi="Arial" w:hint="default"/>
      </w:rPr>
    </w:lvl>
    <w:lvl w:ilvl="2" w:tplc="C3D4356A" w:tentative="1">
      <w:start w:val="1"/>
      <w:numFmt w:val="bullet"/>
      <w:lvlText w:val="•"/>
      <w:lvlJc w:val="left"/>
      <w:pPr>
        <w:tabs>
          <w:tab w:val="num" w:pos="2160"/>
        </w:tabs>
        <w:ind w:left="2160" w:hanging="360"/>
      </w:pPr>
      <w:rPr>
        <w:rFonts w:ascii="Arial" w:hAnsi="Arial" w:hint="default"/>
      </w:rPr>
    </w:lvl>
    <w:lvl w:ilvl="3" w:tplc="B39842B2" w:tentative="1">
      <w:start w:val="1"/>
      <w:numFmt w:val="bullet"/>
      <w:lvlText w:val="•"/>
      <w:lvlJc w:val="left"/>
      <w:pPr>
        <w:tabs>
          <w:tab w:val="num" w:pos="2880"/>
        </w:tabs>
        <w:ind w:left="2880" w:hanging="360"/>
      </w:pPr>
      <w:rPr>
        <w:rFonts w:ascii="Arial" w:hAnsi="Arial" w:hint="default"/>
      </w:rPr>
    </w:lvl>
    <w:lvl w:ilvl="4" w:tplc="254EA4DE" w:tentative="1">
      <w:start w:val="1"/>
      <w:numFmt w:val="bullet"/>
      <w:lvlText w:val="•"/>
      <w:lvlJc w:val="left"/>
      <w:pPr>
        <w:tabs>
          <w:tab w:val="num" w:pos="3600"/>
        </w:tabs>
        <w:ind w:left="3600" w:hanging="360"/>
      </w:pPr>
      <w:rPr>
        <w:rFonts w:ascii="Arial" w:hAnsi="Arial" w:hint="default"/>
      </w:rPr>
    </w:lvl>
    <w:lvl w:ilvl="5" w:tplc="822AF8E0" w:tentative="1">
      <w:start w:val="1"/>
      <w:numFmt w:val="bullet"/>
      <w:lvlText w:val="•"/>
      <w:lvlJc w:val="left"/>
      <w:pPr>
        <w:tabs>
          <w:tab w:val="num" w:pos="4320"/>
        </w:tabs>
        <w:ind w:left="4320" w:hanging="360"/>
      </w:pPr>
      <w:rPr>
        <w:rFonts w:ascii="Arial" w:hAnsi="Arial" w:hint="default"/>
      </w:rPr>
    </w:lvl>
    <w:lvl w:ilvl="6" w:tplc="470E4DA2" w:tentative="1">
      <w:start w:val="1"/>
      <w:numFmt w:val="bullet"/>
      <w:lvlText w:val="•"/>
      <w:lvlJc w:val="left"/>
      <w:pPr>
        <w:tabs>
          <w:tab w:val="num" w:pos="5040"/>
        </w:tabs>
        <w:ind w:left="5040" w:hanging="360"/>
      </w:pPr>
      <w:rPr>
        <w:rFonts w:ascii="Arial" w:hAnsi="Arial" w:hint="default"/>
      </w:rPr>
    </w:lvl>
    <w:lvl w:ilvl="7" w:tplc="D2C4468C" w:tentative="1">
      <w:start w:val="1"/>
      <w:numFmt w:val="bullet"/>
      <w:lvlText w:val="•"/>
      <w:lvlJc w:val="left"/>
      <w:pPr>
        <w:tabs>
          <w:tab w:val="num" w:pos="5760"/>
        </w:tabs>
        <w:ind w:left="5760" w:hanging="360"/>
      </w:pPr>
      <w:rPr>
        <w:rFonts w:ascii="Arial" w:hAnsi="Arial" w:hint="default"/>
      </w:rPr>
    </w:lvl>
    <w:lvl w:ilvl="8" w:tplc="CC4CF4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262A95"/>
    <w:multiLevelType w:val="hybridMultilevel"/>
    <w:tmpl w:val="AD5A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80BFF"/>
    <w:multiLevelType w:val="hybridMultilevel"/>
    <w:tmpl w:val="47BC6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24486"/>
    <w:multiLevelType w:val="hybridMultilevel"/>
    <w:tmpl w:val="FFFFFFFF"/>
    <w:lvl w:ilvl="0" w:tplc="1B141238">
      <w:start w:val="1"/>
      <w:numFmt w:val="bullet"/>
      <w:lvlText w:val="-"/>
      <w:lvlJc w:val="left"/>
      <w:pPr>
        <w:ind w:left="720" w:hanging="360"/>
      </w:pPr>
      <w:rPr>
        <w:rFonts w:ascii="Calibri" w:hAnsi="Calibri" w:hint="default"/>
      </w:rPr>
    </w:lvl>
    <w:lvl w:ilvl="1" w:tplc="6F1C2442">
      <w:start w:val="1"/>
      <w:numFmt w:val="bullet"/>
      <w:lvlText w:val="o"/>
      <w:lvlJc w:val="left"/>
      <w:pPr>
        <w:ind w:left="1440" w:hanging="360"/>
      </w:pPr>
      <w:rPr>
        <w:rFonts w:ascii="Courier New" w:hAnsi="Courier New" w:hint="default"/>
      </w:rPr>
    </w:lvl>
    <w:lvl w:ilvl="2" w:tplc="6102062E">
      <w:start w:val="1"/>
      <w:numFmt w:val="bullet"/>
      <w:lvlText w:val=""/>
      <w:lvlJc w:val="left"/>
      <w:pPr>
        <w:ind w:left="2160" w:hanging="360"/>
      </w:pPr>
      <w:rPr>
        <w:rFonts w:ascii="Wingdings" w:hAnsi="Wingdings" w:hint="default"/>
      </w:rPr>
    </w:lvl>
    <w:lvl w:ilvl="3" w:tplc="83A25362">
      <w:start w:val="1"/>
      <w:numFmt w:val="bullet"/>
      <w:lvlText w:val=""/>
      <w:lvlJc w:val="left"/>
      <w:pPr>
        <w:ind w:left="2880" w:hanging="360"/>
      </w:pPr>
      <w:rPr>
        <w:rFonts w:ascii="Symbol" w:hAnsi="Symbol" w:hint="default"/>
      </w:rPr>
    </w:lvl>
    <w:lvl w:ilvl="4" w:tplc="2CB69EB4">
      <w:start w:val="1"/>
      <w:numFmt w:val="bullet"/>
      <w:lvlText w:val="o"/>
      <w:lvlJc w:val="left"/>
      <w:pPr>
        <w:ind w:left="3600" w:hanging="360"/>
      </w:pPr>
      <w:rPr>
        <w:rFonts w:ascii="Courier New" w:hAnsi="Courier New" w:hint="default"/>
      </w:rPr>
    </w:lvl>
    <w:lvl w:ilvl="5" w:tplc="DFD805D6">
      <w:start w:val="1"/>
      <w:numFmt w:val="bullet"/>
      <w:lvlText w:val=""/>
      <w:lvlJc w:val="left"/>
      <w:pPr>
        <w:ind w:left="4320" w:hanging="360"/>
      </w:pPr>
      <w:rPr>
        <w:rFonts w:ascii="Wingdings" w:hAnsi="Wingdings" w:hint="default"/>
      </w:rPr>
    </w:lvl>
    <w:lvl w:ilvl="6" w:tplc="28F252CC">
      <w:start w:val="1"/>
      <w:numFmt w:val="bullet"/>
      <w:lvlText w:val=""/>
      <w:lvlJc w:val="left"/>
      <w:pPr>
        <w:ind w:left="5040" w:hanging="360"/>
      </w:pPr>
      <w:rPr>
        <w:rFonts w:ascii="Symbol" w:hAnsi="Symbol" w:hint="default"/>
      </w:rPr>
    </w:lvl>
    <w:lvl w:ilvl="7" w:tplc="BA0AC58E">
      <w:start w:val="1"/>
      <w:numFmt w:val="bullet"/>
      <w:lvlText w:val="o"/>
      <w:lvlJc w:val="left"/>
      <w:pPr>
        <w:ind w:left="5760" w:hanging="360"/>
      </w:pPr>
      <w:rPr>
        <w:rFonts w:ascii="Courier New" w:hAnsi="Courier New" w:hint="default"/>
      </w:rPr>
    </w:lvl>
    <w:lvl w:ilvl="8" w:tplc="5DF4E9E2">
      <w:start w:val="1"/>
      <w:numFmt w:val="bullet"/>
      <w:lvlText w:val=""/>
      <w:lvlJc w:val="left"/>
      <w:pPr>
        <w:ind w:left="6480" w:hanging="360"/>
      </w:pPr>
      <w:rPr>
        <w:rFonts w:ascii="Wingdings" w:hAnsi="Wingdings" w:hint="default"/>
      </w:rPr>
    </w:lvl>
  </w:abstractNum>
  <w:abstractNum w:abstractNumId="15" w15:restartNumberingAfterBreak="0">
    <w:nsid w:val="289B78F6"/>
    <w:multiLevelType w:val="hybridMultilevel"/>
    <w:tmpl w:val="81806C3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E0535A"/>
    <w:multiLevelType w:val="hybridMultilevel"/>
    <w:tmpl w:val="FFFFFFFF"/>
    <w:lvl w:ilvl="0" w:tplc="F224DE12">
      <w:start w:val="1"/>
      <w:numFmt w:val="bullet"/>
      <w:lvlText w:val="-"/>
      <w:lvlJc w:val="left"/>
      <w:pPr>
        <w:ind w:left="720" w:hanging="360"/>
      </w:pPr>
      <w:rPr>
        <w:rFonts w:ascii="Calibri" w:hAnsi="Calibri" w:hint="default"/>
      </w:rPr>
    </w:lvl>
    <w:lvl w:ilvl="1" w:tplc="16F89B54">
      <w:start w:val="1"/>
      <w:numFmt w:val="bullet"/>
      <w:lvlText w:val="o"/>
      <w:lvlJc w:val="left"/>
      <w:pPr>
        <w:ind w:left="1440" w:hanging="360"/>
      </w:pPr>
      <w:rPr>
        <w:rFonts w:ascii="Courier New" w:hAnsi="Courier New" w:hint="default"/>
      </w:rPr>
    </w:lvl>
    <w:lvl w:ilvl="2" w:tplc="7182F930">
      <w:start w:val="1"/>
      <w:numFmt w:val="bullet"/>
      <w:lvlText w:val=""/>
      <w:lvlJc w:val="left"/>
      <w:pPr>
        <w:ind w:left="2160" w:hanging="360"/>
      </w:pPr>
      <w:rPr>
        <w:rFonts w:ascii="Wingdings" w:hAnsi="Wingdings" w:hint="default"/>
      </w:rPr>
    </w:lvl>
    <w:lvl w:ilvl="3" w:tplc="41E66BF2">
      <w:start w:val="1"/>
      <w:numFmt w:val="bullet"/>
      <w:lvlText w:val=""/>
      <w:lvlJc w:val="left"/>
      <w:pPr>
        <w:ind w:left="2880" w:hanging="360"/>
      </w:pPr>
      <w:rPr>
        <w:rFonts w:ascii="Symbol" w:hAnsi="Symbol" w:hint="default"/>
      </w:rPr>
    </w:lvl>
    <w:lvl w:ilvl="4" w:tplc="B334841C">
      <w:start w:val="1"/>
      <w:numFmt w:val="bullet"/>
      <w:lvlText w:val="o"/>
      <w:lvlJc w:val="left"/>
      <w:pPr>
        <w:ind w:left="3600" w:hanging="360"/>
      </w:pPr>
      <w:rPr>
        <w:rFonts w:ascii="Courier New" w:hAnsi="Courier New" w:hint="default"/>
      </w:rPr>
    </w:lvl>
    <w:lvl w:ilvl="5" w:tplc="AD449846">
      <w:start w:val="1"/>
      <w:numFmt w:val="bullet"/>
      <w:lvlText w:val=""/>
      <w:lvlJc w:val="left"/>
      <w:pPr>
        <w:ind w:left="4320" w:hanging="360"/>
      </w:pPr>
      <w:rPr>
        <w:rFonts w:ascii="Wingdings" w:hAnsi="Wingdings" w:hint="default"/>
      </w:rPr>
    </w:lvl>
    <w:lvl w:ilvl="6" w:tplc="403EE9C2">
      <w:start w:val="1"/>
      <w:numFmt w:val="bullet"/>
      <w:lvlText w:val=""/>
      <w:lvlJc w:val="left"/>
      <w:pPr>
        <w:ind w:left="5040" w:hanging="360"/>
      </w:pPr>
      <w:rPr>
        <w:rFonts w:ascii="Symbol" w:hAnsi="Symbol" w:hint="default"/>
      </w:rPr>
    </w:lvl>
    <w:lvl w:ilvl="7" w:tplc="54C8E69A">
      <w:start w:val="1"/>
      <w:numFmt w:val="bullet"/>
      <w:lvlText w:val="o"/>
      <w:lvlJc w:val="left"/>
      <w:pPr>
        <w:ind w:left="5760" w:hanging="360"/>
      </w:pPr>
      <w:rPr>
        <w:rFonts w:ascii="Courier New" w:hAnsi="Courier New" w:hint="default"/>
      </w:rPr>
    </w:lvl>
    <w:lvl w:ilvl="8" w:tplc="453EDA9E">
      <w:start w:val="1"/>
      <w:numFmt w:val="bullet"/>
      <w:lvlText w:val=""/>
      <w:lvlJc w:val="left"/>
      <w:pPr>
        <w:ind w:left="6480" w:hanging="360"/>
      </w:pPr>
      <w:rPr>
        <w:rFonts w:ascii="Wingdings" w:hAnsi="Wingdings" w:hint="default"/>
      </w:rPr>
    </w:lvl>
  </w:abstractNum>
  <w:abstractNum w:abstractNumId="17" w15:restartNumberingAfterBreak="0">
    <w:nsid w:val="2A523D5A"/>
    <w:multiLevelType w:val="hybridMultilevel"/>
    <w:tmpl w:val="D9F63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634F55"/>
    <w:multiLevelType w:val="hybridMultilevel"/>
    <w:tmpl w:val="DD300A94"/>
    <w:lvl w:ilvl="0" w:tplc="FE328D98">
      <w:start w:val="1"/>
      <w:numFmt w:val="decimal"/>
      <w:lvlText w:val="%1."/>
      <w:lvlJc w:val="left"/>
      <w:pPr>
        <w:ind w:left="360" w:hanging="360"/>
      </w:pPr>
      <w:rPr>
        <w:rFonts w:hint="default"/>
        <w:b/>
        <w:bCs w:val="0"/>
      </w:rPr>
    </w:lvl>
    <w:lvl w:ilvl="1" w:tplc="08090019">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9" w15:restartNumberingAfterBreak="0">
    <w:nsid w:val="2BBB6C46"/>
    <w:multiLevelType w:val="hybridMultilevel"/>
    <w:tmpl w:val="FFFFFFFF"/>
    <w:lvl w:ilvl="0" w:tplc="28DE47D6">
      <w:start w:val="1"/>
      <w:numFmt w:val="bullet"/>
      <w:lvlText w:val=""/>
      <w:lvlJc w:val="left"/>
      <w:pPr>
        <w:ind w:left="720" w:hanging="360"/>
      </w:pPr>
      <w:rPr>
        <w:rFonts w:ascii="Symbol" w:hAnsi="Symbol" w:hint="default"/>
      </w:rPr>
    </w:lvl>
    <w:lvl w:ilvl="1" w:tplc="6E0E7204">
      <w:start w:val="1"/>
      <w:numFmt w:val="bullet"/>
      <w:lvlText w:val="-"/>
      <w:lvlJc w:val="left"/>
      <w:pPr>
        <w:ind w:left="1440" w:hanging="360"/>
      </w:pPr>
      <w:rPr>
        <w:rFonts w:ascii="Calibri" w:hAnsi="Calibri" w:hint="default"/>
      </w:rPr>
    </w:lvl>
    <w:lvl w:ilvl="2" w:tplc="98384362">
      <w:start w:val="1"/>
      <w:numFmt w:val="bullet"/>
      <w:lvlText w:val=""/>
      <w:lvlJc w:val="left"/>
      <w:pPr>
        <w:ind w:left="2160" w:hanging="360"/>
      </w:pPr>
      <w:rPr>
        <w:rFonts w:ascii="Wingdings" w:hAnsi="Wingdings" w:hint="default"/>
      </w:rPr>
    </w:lvl>
    <w:lvl w:ilvl="3" w:tplc="67D02540">
      <w:start w:val="1"/>
      <w:numFmt w:val="bullet"/>
      <w:lvlText w:val=""/>
      <w:lvlJc w:val="left"/>
      <w:pPr>
        <w:ind w:left="2880" w:hanging="360"/>
      </w:pPr>
      <w:rPr>
        <w:rFonts w:ascii="Symbol" w:hAnsi="Symbol" w:hint="default"/>
      </w:rPr>
    </w:lvl>
    <w:lvl w:ilvl="4" w:tplc="744604B6">
      <w:start w:val="1"/>
      <w:numFmt w:val="bullet"/>
      <w:lvlText w:val="o"/>
      <w:lvlJc w:val="left"/>
      <w:pPr>
        <w:ind w:left="3600" w:hanging="360"/>
      </w:pPr>
      <w:rPr>
        <w:rFonts w:ascii="Courier New" w:hAnsi="Courier New" w:hint="default"/>
      </w:rPr>
    </w:lvl>
    <w:lvl w:ilvl="5" w:tplc="2238458A">
      <w:start w:val="1"/>
      <w:numFmt w:val="bullet"/>
      <w:lvlText w:val=""/>
      <w:lvlJc w:val="left"/>
      <w:pPr>
        <w:ind w:left="4320" w:hanging="360"/>
      </w:pPr>
      <w:rPr>
        <w:rFonts w:ascii="Wingdings" w:hAnsi="Wingdings" w:hint="default"/>
      </w:rPr>
    </w:lvl>
    <w:lvl w:ilvl="6" w:tplc="454A9CEC">
      <w:start w:val="1"/>
      <w:numFmt w:val="bullet"/>
      <w:lvlText w:val=""/>
      <w:lvlJc w:val="left"/>
      <w:pPr>
        <w:ind w:left="5040" w:hanging="360"/>
      </w:pPr>
      <w:rPr>
        <w:rFonts w:ascii="Symbol" w:hAnsi="Symbol" w:hint="default"/>
      </w:rPr>
    </w:lvl>
    <w:lvl w:ilvl="7" w:tplc="86A4C672">
      <w:start w:val="1"/>
      <w:numFmt w:val="bullet"/>
      <w:lvlText w:val="o"/>
      <w:lvlJc w:val="left"/>
      <w:pPr>
        <w:ind w:left="5760" w:hanging="360"/>
      </w:pPr>
      <w:rPr>
        <w:rFonts w:ascii="Courier New" w:hAnsi="Courier New" w:hint="default"/>
      </w:rPr>
    </w:lvl>
    <w:lvl w:ilvl="8" w:tplc="7E34107A">
      <w:start w:val="1"/>
      <w:numFmt w:val="bullet"/>
      <w:lvlText w:val=""/>
      <w:lvlJc w:val="left"/>
      <w:pPr>
        <w:ind w:left="6480" w:hanging="360"/>
      </w:pPr>
      <w:rPr>
        <w:rFonts w:ascii="Wingdings" w:hAnsi="Wingdings" w:hint="default"/>
      </w:rPr>
    </w:lvl>
  </w:abstractNum>
  <w:abstractNum w:abstractNumId="20" w15:restartNumberingAfterBreak="0">
    <w:nsid w:val="30A0158A"/>
    <w:multiLevelType w:val="hybridMultilevel"/>
    <w:tmpl w:val="FFFFFFFF"/>
    <w:lvl w:ilvl="0" w:tplc="1E60B8C8">
      <w:start w:val="1"/>
      <w:numFmt w:val="bullet"/>
      <w:lvlText w:val=""/>
      <w:lvlJc w:val="left"/>
      <w:pPr>
        <w:ind w:left="720" w:hanging="360"/>
      </w:pPr>
      <w:rPr>
        <w:rFonts w:ascii="Symbol" w:hAnsi="Symbol" w:hint="default"/>
      </w:rPr>
    </w:lvl>
    <w:lvl w:ilvl="1" w:tplc="8042E60A">
      <w:start w:val="1"/>
      <w:numFmt w:val="bullet"/>
      <w:lvlText w:val="o"/>
      <w:lvlJc w:val="left"/>
      <w:pPr>
        <w:ind w:left="1440" w:hanging="360"/>
      </w:pPr>
      <w:rPr>
        <w:rFonts w:ascii="Courier New" w:hAnsi="Courier New" w:hint="default"/>
      </w:rPr>
    </w:lvl>
    <w:lvl w:ilvl="2" w:tplc="BE765E02">
      <w:start w:val="1"/>
      <w:numFmt w:val="bullet"/>
      <w:lvlText w:val=""/>
      <w:lvlJc w:val="left"/>
      <w:pPr>
        <w:ind w:left="2160" w:hanging="360"/>
      </w:pPr>
      <w:rPr>
        <w:rFonts w:ascii="Wingdings" w:hAnsi="Wingdings" w:hint="default"/>
      </w:rPr>
    </w:lvl>
    <w:lvl w:ilvl="3" w:tplc="CE6CAD56">
      <w:start w:val="1"/>
      <w:numFmt w:val="bullet"/>
      <w:lvlText w:val=""/>
      <w:lvlJc w:val="left"/>
      <w:pPr>
        <w:ind w:left="2880" w:hanging="360"/>
      </w:pPr>
      <w:rPr>
        <w:rFonts w:ascii="Symbol" w:hAnsi="Symbol" w:hint="default"/>
      </w:rPr>
    </w:lvl>
    <w:lvl w:ilvl="4" w:tplc="4D2AA816">
      <w:start w:val="1"/>
      <w:numFmt w:val="bullet"/>
      <w:lvlText w:val="o"/>
      <w:lvlJc w:val="left"/>
      <w:pPr>
        <w:ind w:left="3600" w:hanging="360"/>
      </w:pPr>
      <w:rPr>
        <w:rFonts w:ascii="Courier New" w:hAnsi="Courier New" w:hint="default"/>
      </w:rPr>
    </w:lvl>
    <w:lvl w:ilvl="5" w:tplc="EB06FC4A">
      <w:start w:val="1"/>
      <w:numFmt w:val="bullet"/>
      <w:lvlText w:val=""/>
      <w:lvlJc w:val="left"/>
      <w:pPr>
        <w:ind w:left="4320" w:hanging="360"/>
      </w:pPr>
      <w:rPr>
        <w:rFonts w:ascii="Wingdings" w:hAnsi="Wingdings" w:hint="default"/>
      </w:rPr>
    </w:lvl>
    <w:lvl w:ilvl="6" w:tplc="454AAFC4">
      <w:start w:val="1"/>
      <w:numFmt w:val="bullet"/>
      <w:lvlText w:val=""/>
      <w:lvlJc w:val="left"/>
      <w:pPr>
        <w:ind w:left="5040" w:hanging="360"/>
      </w:pPr>
      <w:rPr>
        <w:rFonts w:ascii="Symbol" w:hAnsi="Symbol" w:hint="default"/>
      </w:rPr>
    </w:lvl>
    <w:lvl w:ilvl="7" w:tplc="78E0C59C">
      <w:start w:val="1"/>
      <w:numFmt w:val="bullet"/>
      <w:lvlText w:val="o"/>
      <w:lvlJc w:val="left"/>
      <w:pPr>
        <w:ind w:left="5760" w:hanging="360"/>
      </w:pPr>
      <w:rPr>
        <w:rFonts w:ascii="Courier New" w:hAnsi="Courier New" w:hint="default"/>
      </w:rPr>
    </w:lvl>
    <w:lvl w:ilvl="8" w:tplc="74880456">
      <w:start w:val="1"/>
      <w:numFmt w:val="bullet"/>
      <w:lvlText w:val=""/>
      <w:lvlJc w:val="left"/>
      <w:pPr>
        <w:ind w:left="6480" w:hanging="360"/>
      </w:pPr>
      <w:rPr>
        <w:rFonts w:ascii="Wingdings" w:hAnsi="Wingdings" w:hint="default"/>
      </w:rPr>
    </w:lvl>
  </w:abstractNum>
  <w:abstractNum w:abstractNumId="21" w15:restartNumberingAfterBreak="0">
    <w:nsid w:val="32CD22DE"/>
    <w:multiLevelType w:val="hybridMultilevel"/>
    <w:tmpl w:val="A7248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7E1371"/>
    <w:multiLevelType w:val="hybridMultilevel"/>
    <w:tmpl w:val="3A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703E19"/>
    <w:multiLevelType w:val="hybridMultilevel"/>
    <w:tmpl w:val="76AC1E9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6AB7528"/>
    <w:multiLevelType w:val="hybridMultilevel"/>
    <w:tmpl w:val="955C5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1D1917"/>
    <w:multiLevelType w:val="hybridMultilevel"/>
    <w:tmpl w:val="FF8E7504"/>
    <w:lvl w:ilvl="0" w:tplc="7FAC788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A23632"/>
    <w:multiLevelType w:val="hybridMultilevel"/>
    <w:tmpl w:val="98A0B24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FFC71B9"/>
    <w:multiLevelType w:val="hybridMultilevel"/>
    <w:tmpl w:val="FFFFFFFF"/>
    <w:lvl w:ilvl="0" w:tplc="23B67956">
      <w:start w:val="1"/>
      <w:numFmt w:val="bullet"/>
      <w:lvlText w:val=""/>
      <w:lvlJc w:val="left"/>
      <w:pPr>
        <w:ind w:left="720" w:hanging="360"/>
      </w:pPr>
      <w:rPr>
        <w:rFonts w:ascii="Symbol" w:hAnsi="Symbol" w:hint="default"/>
      </w:rPr>
    </w:lvl>
    <w:lvl w:ilvl="1" w:tplc="7248BB52">
      <w:start w:val="1"/>
      <w:numFmt w:val="bullet"/>
      <w:lvlText w:val="o"/>
      <w:lvlJc w:val="left"/>
      <w:pPr>
        <w:ind w:left="1440" w:hanging="360"/>
      </w:pPr>
      <w:rPr>
        <w:rFonts w:ascii="Courier New" w:hAnsi="Courier New" w:hint="default"/>
      </w:rPr>
    </w:lvl>
    <w:lvl w:ilvl="2" w:tplc="BA3C2510">
      <w:start w:val="1"/>
      <w:numFmt w:val="bullet"/>
      <w:lvlText w:val=""/>
      <w:lvlJc w:val="left"/>
      <w:pPr>
        <w:ind w:left="2160" w:hanging="360"/>
      </w:pPr>
      <w:rPr>
        <w:rFonts w:ascii="Wingdings" w:hAnsi="Wingdings" w:hint="default"/>
      </w:rPr>
    </w:lvl>
    <w:lvl w:ilvl="3" w:tplc="4DFC3006">
      <w:start w:val="1"/>
      <w:numFmt w:val="bullet"/>
      <w:lvlText w:val=""/>
      <w:lvlJc w:val="left"/>
      <w:pPr>
        <w:ind w:left="2880" w:hanging="360"/>
      </w:pPr>
      <w:rPr>
        <w:rFonts w:ascii="Symbol" w:hAnsi="Symbol" w:hint="default"/>
      </w:rPr>
    </w:lvl>
    <w:lvl w:ilvl="4" w:tplc="DC3A2B06">
      <w:start w:val="1"/>
      <w:numFmt w:val="bullet"/>
      <w:lvlText w:val="o"/>
      <w:lvlJc w:val="left"/>
      <w:pPr>
        <w:ind w:left="3600" w:hanging="360"/>
      </w:pPr>
      <w:rPr>
        <w:rFonts w:ascii="Courier New" w:hAnsi="Courier New" w:hint="default"/>
      </w:rPr>
    </w:lvl>
    <w:lvl w:ilvl="5" w:tplc="00703790">
      <w:start w:val="1"/>
      <w:numFmt w:val="bullet"/>
      <w:lvlText w:val=""/>
      <w:lvlJc w:val="left"/>
      <w:pPr>
        <w:ind w:left="4320" w:hanging="360"/>
      </w:pPr>
      <w:rPr>
        <w:rFonts w:ascii="Wingdings" w:hAnsi="Wingdings" w:hint="default"/>
      </w:rPr>
    </w:lvl>
    <w:lvl w:ilvl="6" w:tplc="04B63D64">
      <w:start w:val="1"/>
      <w:numFmt w:val="bullet"/>
      <w:lvlText w:val=""/>
      <w:lvlJc w:val="left"/>
      <w:pPr>
        <w:ind w:left="5040" w:hanging="360"/>
      </w:pPr>
      <w:rPr>
        <w:rFonts w:ascii="Symbol" w:hAnsi="Symbol" w:hint="default"/>
      </w:rPr>
    </w:lvl>
    <w:lvl w:ilvl="7" w:tplc="8EBEB47E">
      <w:start w:val="1"/>
      <w:numFmt w:val="bullet"/>
      <w:lvlText w:val="o"/>
      <w:lvlJc w:val="left"/>
      <w:pPr>
        <w:ind w:left="5760" w:hanging="360"/>
      </w:pPr>
      <w:rPr>
        <w:rFonts w:ascii="Courier New" w:hAnsi="Courier New" w:hint="default"/>
      </w:rPr>
    </w:lvl>
    <w:lvl w:ilvl="8" w:tplc="E438B780">
      <w:start w:val="1"/>
      <w:numFmt w:val="bullet"/>
      <w:lvlText w:val=""/>
      <w:lvlJc w:val="left"/>
      <w:pPr>
        <w:ind w:left="6480" w:hanging="360"/>
      </w:pPr>
      <w:rPr>
        <w:rFonts w:ascii="Wingdings" w:hAnsi="Wingdings" w:hint="default"/>
      </w:rPr>
    </w:lvl>
  </w:abstractNum>
  <w:abstractNum w:abstractNumId="28" w15:restartNumberingAfterBreak="0">
    <w:nsid w:val="40E149F0"/>
    <w:multiLevelType w:val="hybridMultilevel"/>
    <w:tmpl w:val="869CA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1D435DC"/>
    <w:multiLevelType w:val="hybridMultilevel"/>
    <w:tmpl w:val="0EFC4748"/>
    <w:lvl w:ilvl="0" w:tplc="00D41598">
      <w:start w:val="1"/>
      <w:numFmt w:val="bullet"/>
      <w:lvlText w:val="\"/>
      <w:lvlJc w:val="left"/>
      <w:pPr>
        <w:ind w:left="360" w:hanging="360"/>
      </w:pPr>
      <w:rPr>
        <w:rFonts w:ascii="Nunito Sans ExtraBold" w:hAnsi="Nunito Sans ExtraBold" w:hint="default"/>
        <w:color w:val="32D1CC"/>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3B12B8A"/>
    <w:multiLevelType w:val="hybridMultilevel"/>
    <w:tmpl w:val="FC18DC3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2F50D0"/>
    <w:multiLevelType w:val="hybridMultilevel"/>
    <w:tmpl w:val="B23637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00F287C"/>
    <w:multiLevelType w:val="hybridMultilevel"/>
    <w:tmpl w:val="02F00F2A"/>
    <w:lvl w:ilvl="0" w:tplc="827081DA">
      <w:start w:val="1"/>
      <w:numFmt w:val="bullet"/>
      <w:lvlText w:val="\"/>
      <w:lvlJc w:val="left"/>
      <w:pPr>
        <w:ind w:left="780" w:hanging="360"/>
      </w:pPr>
      <w:rPr>
        <w:rFonts w:ascii="Nunito Sans ExtraBold" w:hAnsi="Nunito Sans ExtraBold" w:hint="default"/>
        <w:color w:val="32D1CC"/>
      </w:rPr>
    </w:lvl>
    <w:lvl w:ilvl="1" w:tplc="827081DA">
      <w:start w:val="1"/>
      <w:numFmt w:val="bullet"/>
      <w:lvlText w:val="\"/>
      <w:lvlJc w:val="left"/>
      <w:pPr>
        <w:ind w:left="1500" w:hanging="360"/>
      </w:pPr>
      <w:rPr>
        <w:rFonts w:ascii="Nunito Sans ExtraBold" w:hAnsi="Nunito Sans ExtraBold" w:hint="default"/>
        <w:color w:val="32D1CC"/>
      </w:rPr>
    </w:lvl>
    <w:lvl w:ilvl="2" w:tplc="827081DA">
      <w:start w:val="1"/>
      <w:numFmt w:val="bullet"/>
      <w:lvlText w:val="\"/>
      <w:lvlJc w:val="left"/>
      <w:pPr>
        <w:ind w:left="2220" w:hanging="360"/>
      </w:pPr>
      <w:rPr>
        <w:rFonts w:ascii="Nunito Sans ExtraBold" w:hAnsi="Nunito Sans ExtraBold" w:hint="default"/>
        <w:color w:val="32D1CC"/>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15:restartNumberingAfterBreak="0">
    <w:nsid w:val="56B77ECA"/>
    <w:multiLevelType w:val="hybridMultilevel"/>
    <w:tmpl w:val="D62CFAC2"/>
    <w:lvl w:ilvl="0" w:tplc="827081DA">
      <w:start w:val="1"/>
      <w:numFmt w:val="bullet"/>
      <w:lvlText w:val="\"/>
      <w:lvlJc w:val="left"/>
      <w:pPr>
        <w:ind w:left="720" w:hanging="360"/>
      </w:pPr>
      <w:rPr>
        <w:rFonts w:ascii="Nunito Sans ExtraBold" w:hAnsi="Nunito Sans ExtraBold" w:hint="default"/>
        <w:color w:val="32D1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D321DD"/>
    <w:multiLevelType w:val="hybridMultilevel"/>
    <w:tmpl w:val="A2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6965F1"/>
    <w:multiLevelType w:val="hybridMultilevel"/>
    <w:tmpl w:val="2EEC61E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0795393"/>
    <w:multiLevelType w:val="hybridMultilevel"/>
    <w:tmpl w:val="EB4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2214F4"/>
    <w:multiLevelType w:val="hybridMultilevel"/>
    <w:tmpl w:val="FFFFFFFF"/>
    <w:lvl w:ilvl="0" w:tplc="18667F6C">
      <w:start w:val="1"/>
      <w:numFmt w:val="bullet"/>
      <w:lvlText w:val=""/>
      <w:lvlJc w:val="left"/>
      <w:pPr>
        <w:ind w:left="720" w:hanging="360"/>
      </w:pPr>
      <w:rPr>
        <w:rFonts w:ascii="Symbol" w:hAnsi="Symbol" w:hint="default"/>
      </w:rPr>
    </w:lvl>
    <w:lvl w:ilvl="1" w:tplc="D8C2018E">
      <w:start w:val="1"/>
      <w:numFmt w:val="bullet"/>
      <w:lvlText w:val="o"/>
      <w:lvlJc w:val="left"/>
      <w:pPr>
        <w:ind w:left="1440" w:hanging="360"/>
      </w:pPr>
      <w:rPr>
        <w:rFonts w:ascii="Courier New" w:hAnsi="Courier New" w:hint="default"/>
      </w:rPr>
    </w:lvl>
    <w:lvl w:ilvl="2" w:tplc="1E3ADFA2">
      <w:start w:val="1"/>
      <w:numFmt w:val="bullet"/>
      <w:lvlText w:val=""/>
      <w:lvlJc w:val="left"/>
      <w:pPr>
        <w:ind w:left="2160" w:hanging="360"/>
      </w:pPr>
      <w:rPr>
        <w:rFonts w:ascii="Wingdings" w:hAnsi="Wingdings" w:hint="default"/>
      </w:rPr>
    </w:lvl>
    <w:lvl w:ilvl="3" w:tplc="03C03C5A">
      <w:start w:val="1"/>
      <w:numFmt w:val="bullet"/>
      <w:lvlText w:val=""/>
      <w:lvlJc w:val="left"/>
      <w:pPr>
        <w:ind w:left="2880" w:hanging="360"/>
      </w:pPr>
      <w:rPr>
        <w:rFonts w:ascii="Symbol" w:hAnsi="Symbol" w:hint="default"/>
      </w:rPr>
    </w:lvl>
    <w:lvl w:ilvl="4" w:tplc="C7C42BD0">
      <w:start w:val="1"/>
      <w:numFmt w:val="bullet"/>
      <w:lvlText w:val="o"/>
      <w:lvlJc w:val="left"/>
      <w:pPr>
        <w:ind w:left="3600" w:hanging="360"/>
      </w:pPr>
      <w:rPr>
        <w:rFonts w:ascii="Courier New" w:hAnsi="Courier New" w:hint="default"/>
      </w:rPr>
    </w:lvl>
    <w:lvl w:ilvl="5" w:tplc="1A347FEC">
      <w:start w:val="1"/>
      <w:numFmt w:val="bullet"/>
      <w:lvlText w:val=""/>
      <w:lvlJc w:val="left"/>
      <w:pPr>
        <w:ind w:left="4320" w:hanging="360"/>
      </w:pPr>
      <w:rPr>
        <w:rFonts w:ascii="Wingdings" w:hAnsi="Wingdings" w:hint="default"/>
      </w:rPr>
    </w:lvl>
    <w:lvl w:ilvl="6" w:tplc="06DEEEF4">
      <w:start w:val="1"/>
      <w:numFmt w:val="bullet"/>
      <w:lvlText w:val=""/>
      <w:lvlJc w:val="left"/>
      <w:pPr>
        <w:ind w:left="5040" w:hanging="360"/>
      </w:pPr>
      <w:rPr>
        <w:rFonts w:ascii="Symbol" w:hAnsi="Symbol" w:hint="default"/>
      </w:rPr>
    </w:lvl>
    <w:lvl w:ilvl="7" w:tplc="BE321C9A">
      <w:start w:val="1"/>
      <w:numFmt w:val="bullet"/>
      <w:lvlText w:val="o"/>
      <w:lvlJc w:val="left"/>
      <w:pPr>
        <w:ind w:left="5760" w:hanging="360"/>
      </w:pPr>
      <w:rPr>
        <w:rFonts w:ascii="Courier New" w:hAnsi="Courier New" w:hint="default"/>
      </w:rPr>
    </w:lvl>
    <w:lvl w:ilvl="8" w:tplc="8236E68A">
      <w:start w:val="1"/>
      <w:numFmt w:val="bullet"/>
      <w:lvlText w:val=""/>
      <w:lvlJc w:val="left"/>
      <w:pPr>
        <w:ind w:left="6480" w:hanging="360"/>
      </w:pPr>
      <w:rPr>
        <w:rFonts w:ascii="Wingdings" w:hAnsi="Wingdings" w:hint="default"/>
      </w:rPr>
    </w:lvl>
  </w:abstractNum>
  <w:abstractNum w:abstractNumId="38" w15:restartNumberingAfterBreak="0">
    <w:nsid w:val="62790B8D"/>
    <w:multiLevelType w:val="hybridMultilevel"/>
    <w:tmpl w:val="89A2B0D6"/>
    <w:lvl w:ilvl="0" w:tplc="98A6889A">
      <w:start w:val="1"/>
      <w:numFmt w:val="bullet"/>
      <w:lvlText w:val="•"/>
      <w:lvlJc w:val="left"/>
      <w:pPr>
        <w:tabs>
          <w:tab w:val="num" w:pos="720"/>
        </w:tabs>
        <w:ind w:left="720" w:hanging="360"/>
      </w:pPr>
      <w:rPr>
        <w:rFonts w:ascii="Arial" w:hAnsi="Arial" w:hint="default"/>
      </w:rPr>
    </w:lvl>
    <w:lvl w:ilvl="1" w:tplc="FE6E4AF2" w:tentative="1">
      <w:start w:val="1"/>
      <w:numFmt w:val="bullet"/>
      <w:lvlText w:val="•"/>
      <w:lvlJc w:val="left"/>
      <w:pPr>
        <w:tabs>
          <w:tab w:val="num" w:pos="1440"/>
        </w:tabs>
        <w:ind w:left="1440" w:hanging="360"/>
      </w:pPr>
      <w:rPr>
        <w:rFonts w:ascii="Arial" w:hAnsi="Arial" w:hint="default"/>
      </w:rPr>
    </w:lvl>
    <w:lvl w:ilvl="2" w:tplc="A44A1CA4" w:tentative="1">
      <w:start w:val="1"/>
      <w:numFmt w:val="bullet"/>
      <w:lvlText w:val="•"/>
      <w:lvlJc w:val="left"/>
      <w:pPr>
        <w:tabs>
          <w:tab w:val="num" w:pos="2160"/>
        </w:tabs>
        <w:ind w:left="2160" w:hanging="360"/>
      </w:pPr>
      <w:rPr>
        <w:rFonts w:ascii="Arial" w:hAnsi="Arial" w:hint="default"/>
      </w:rPr>
    </w:lvl>
    <w:lvl w:ilvl="3" w:tplc="4928EC3E" w:tentative="1">
      <w:start w:val="1"/>
      <w:numFmt w:val="bullet"/>
      <w:lvlText w:val="•"/>
      <w:lvlJc w:val="left"/>
      <w:pPr>
        <w:tabs>
          <w:tab w:val="num" w:pos="2880"/>
        </w:tabs>
        <w:ind w:left="2880" w:hanging="360"/>
      </w:pPr>
      <w:rPr>
        <w:rFonts w:ascii="Arial" w:hAnsi="Arial" w:hint="default"/>
      </w:rPr>
    </w:lvl>
    <w:lvl w:ilvl="4" w:tplc="869A5DC6" w:tentative="1">
      <w:start w:val="1"/>
      <w:numFmt w:val="bullet"/>
      <w:lvlText w:val="•"/>
      <w:lvlJc w:val="left"/>
      <w:pPr>
        <w:tabs>
          <w:tab w:val="num" w:pos="3600"/>
        </w:tabs>
        <w:ind w:left="3600" w:hanging="360"/>
      </w:pPr>
      <w:rPr>
        <w:rFonts w:ascii="Arial" w:hAnsi="Arial" w:hint="default"/>
      </w:rPr>
    </w:lvl>
    <w:lvl w:ilvl="5" w:tplc="C7CC9BD0" w:tentative="1">
      <w:start w:val="1"/>
      <w:numFmt w:val="bullet"/>
      <w:lvlText w:val="•"/>
      <w:lvlJc w:val="left"/>
      <w:pPr>
        <w:tabs>
          <w:tab w:val="num" w:pos="4320"/>
        </w:tabs>
        <w:ind w:left="4320" w:hanging="360"/>
      </w:pPr>
      <w:rPr>
        <w:rFonts w:ascii="Arial" w:hAnsi="Arial" w:hint="default"/>
      </w:rPr>
    </w:lvl>
    <w:lvl w:ilvl="6" w:tplc="013A6C40" w:tentative="1">
      <w:start w:val="1"/>
      <w:numFmt w:val="bullet"/>
      <w:lvlText w:val="•"/>
      <w:lvlJc w:val="left"/>
      <w:pPr>
        <w:tabs>
          <w:tab w:val="num" w:pos="5040"/>
        </w:tabs>
        <w:ind w:left="5040" w:hanging="360"/>
      </w:pPr>
      <w:rPr>
        <w:rFonts w:ascii="Arial" w:hAnsi="Arial" w:hint="default"/>
      </w:rPr>
    </w:lvl>
    <w:lvl w:ilvl="7" w:tplc="391C51A2" w:tentative="1">
      <w:start w:val="1"/>
      <w:numFmt w:val="bullet"/>
      <w:lvlText w:val="•"/>
      <w:lvlJc w:val="left"/>
      <w:pPr>
        <w:tabs>
          <w:tab w:val="num" w:pos="5760"/>
        </w:tabs>
        <w:ind w:left="5760" w:hanging="360"/>
      </w:pPr>
      <w:rPr>
        <w:rFonts w:ascii="Arial" w:hAnsi="Arial" w:hint="default"/>
      </w:rPr>
    </w:lvl>
    <w:lvl w:ilvl="8" w:tplc="17A0DED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DD3E49"/>
    <w:multiLevelType w:val="hybridMultilevel"/>
    <w:tmpl w:val="6618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1E0F52"/>
    <w:multiLevelType w:val="hybridMultilevel"/>
    <w:tmpl w:val="B23637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5EF5AA0"/>
    <w:multiLevelType w:val="hybridMultilevel"/>
    <w:tmpl w:val="EA3EF698"/>
    <w:lvl w:ilvl="0" w:tplc="3650F0AC">
      <w:start w:val="1"/>
      <w:numFmt w:val="bullet"/>
      <w:lvlText w:val=""/>
      <w:lvlJc w:val="left"/>
      <w:pPr>
        <w:tabs>
          <w:tab w:val="num" w:pos="720"/>
        </w:tabs>
        <w:ind w:left="720" w:hanging="360"/>
      </w:pPr>
      <w:rPr>
        <w:rFonts w:ascii="Symbol" w:hAnsi="Symbol" w:hint="default"/>
        <w:sz w:val="20"/>
      </w:rPr>
    </w:lvl>
    <w:lvl w:ilvl="1" w:tplc="910AA8D8" w:tentative="1">
      <w:start w:val="1"/>
      <w:numFmt w:val="bullet"/>
      <w:lvlText w:val=""/>
      <w:lvlJc w:val="left"/>
      <w:pPr>
        <w:tabs>
          <w:tab w:val="num" w:pos="1440"/>
        </w:tabs>
        <w:ind w:left="1440" w:hanging="360"/>
      </w:pPr>
      <w:rPr>
        <w:rFonts w:ascii="Symbol" w:hAnsi="Symbol" w:hint="default"/>
        <w:sz w:val="20"/>
      </w:rPr>
    </w:lvl>
    <w:lvl w:ilvl="2" w:tplc="01568A9A" w:tentative="1">
      <w:start w:val="1"/>
      <w:numFmt w:val="bullet"/>
      <w:lvlText w:val=""/>
      <w:lvlJc w:val="left"/>
      <w:pPr>
        <w:tabs>
          <w:tab w:val="num" w:pos="2160"/>
        </w:tabs>
        <w:ind w:left="2160" w:hanging="360"/>
      </w:pPr>
      <w:rPr>
        <w:rFonts w:ascii="Symbol" w:hAnsi="Symbol" w:hint="default"/>
        <w:sz w:val="20"/>
      </w:rPr>
    </w:lvl>
    <w:lvl w:ilvl="3" w:tplc="B0AA049E" w:tentative="1">
      <w:start w:val="1"/>
      <w:numFmt w:val="bullet"/>
      <w:lvlText w:val=""/>
      <w:lvlJc w:val="left"/>
      <w:pPr>
        <w:tabs>
          <w:tab w:val="num" w:pos="2880"/>
        </w:tabs>
        <w:ind w:left="2880" w:hanging="360"/>
      </w:pPr>
      <w:rPr>
        <w:rFonts w:ascii="Symbol" w:hAnsi="Symbol" w:hint="default"/>
        <w:sz w:val="20"/>
      </w:rPr>
    </w:lvl>
    <w:lvl w:ilvl="4" w:tplc="7248C822" w:tentative="1">
      <w:start w:val="1"/>
      <w:numFmt w:val="bullet"/>
      <w:lvlText w:val=""/>
      <w:lvlJc w:val="left"/>
      <w:pPr>
        <w:tabs>
          <w:tab w:val="num" w:pos="3600"/>
        </w:tabs>
        <w:ind w:left="3600" w:hanging="360"/>
      </w:pPr>
      <w:rPr>
        <w:rFonts w:ascii="Symbol" w:hAnsi="Symbol" w:hint="default"/>
        <w:sz w:val="20"/>
      </w:rPr>
    </w:lvl>
    <w:lvl w:ilvl="5" w:tplc="59580B1C" w:tentative="1">
      <w:start w:val="1"/>
      <w:numFmt w:val="bullet"/>
      <w:lvlText w:val=""/>
      <w:lvlJc w:val="left"/>
      <w:pPr>
        <w:tabs>
          <w:tab w:val="num" w:pos="4320"/>
        </w:tabs>
        <w:ind w:left="4320" w:hanging="360"/>
      </w:pPr>
      <w:rPr>
        <w:rFonts w:ascii="Symbol" w:hAnsi="Symbol" w:hint="default"/>
        <w:sz w:val="20"/>
      </w:rPr>
    </w:lvl>
    <w:lvl w:ilvl="6" w:tplc="B6F2E49C" w:tentative="1">
      <w:start w:val="1"/>
      <w:numFmt w:val="bullet"/>
      <w:lvlText w:val=""/>
      <w:lvlJc w:val="left"/>
      <w:pPr>
        <w:tabs>
          <w:tab w:val="num" w:pos="5040"/>
        </w:tabs>
        <w:ind w:left="5040" w:hanging="360"/>
      </w:pPr>
      <w:rPr>
        <w:rFonts w:ascii="Symbol" w:hAnsi="Symbol" w:hint="default"/>
        <w:sz w:val="20"/>
      </w:rPr>
    </w:lvl>
    <w:lvl w:ilvl="7" w:tplc="F5F8D9E6" w:tentative="1">
      <w:start w:val="1"/>
      <w:numFmt w:val="bullet"/>
      <w:lvlText w:val=""/>
      <w:lvlJc w:val="left"/>
      <w:pPr>
        <w:tabs>
          <w:tab w:val="num" w:pos="5760"/>
        </w:tabs>
        <w:ind w:left="5760" w:hanging="360"/>
      </w:pPr>
      <w:rPr>
        <w:rFonts w:ascii="Symbol" w:hAnsi="Symbol" w:hint="default"/>
        <w:sz w:val="20"/>
      </w:rPr>
    </w:lvl>
    <w:lvl w:ilvl="8" w:tplc="DFC89C6E"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DA39AA"/>
    <w:multiLevelType w:val="hybridMultilevel"/>
    <w:tmpl w:val="FFFFFFFF"/>
    <w:lvl w:ilvl="0" w:tplc="DA80F310">
      <w:start w:val="1"/>
      <w:numFmt w:val="bullet"/>
      <w:lvlText w:val="-"/>
      <w:lvlJc w:val="left"/>
      <w:pPr>
        <w:ind w:left="720" w:hanging="360"/>
      </w:pPr>
      <w:rPr>
        <w:rFonts w:ascii="Calibri" w:hAnsi="Calibri" w:hint="default"/>
      </w:rPr>
    </w:lvl>
    <w:lvl w:ilvl="1" w:tplc="48BE00C0">
      <w:start w:val="1"/>
      <w:numFmt w:val="bullet"/>
      <w:lvlText w:val="o"/>
      <w:lvlJc w:val="left"/>
      <w:pPr>
        <w:ind w:left="1440" w:hanging="360"/>
      </w:pPr>
      <w:rPr>
        <w:rFonts w:ascii="Courier New" w:hAnsi="Courier New" w:hint="default"/>
      </w:rPr>
    </w:lvl>
    <w:lvl w:ilvl="2" w:tplc="265611DA">
      <w:start w:val="1"/>
      <w:numFmt w:val="bullet"/>
      <w:lvlText w:val=""/>
      <w:lvlJc w:val="left"/>
      <w:pPr>
        <w:ind w:left="2160" w:hanging="360"/>
      </w:pPr>
      <w:rPr>
        <w:rFonts w:ascii="Wingdings" w:hAnsi="Wingdings" w:hint="default"/>
      </w:rPr>
    </w:lvl>
    <w:lvl w:ilvl="3" w:tplc="26C6E7DC">
      <w:start w:val="1"/>
      <w:numFmt w:val="bullet"/>
      <w:lvlText w:val=""/>
      <w:lvlJc w:val="left"/>
      <w:pPr>
        <w:ind w:left="2880" w:hanging="360"/>
      </w:pPr>
      <w:rPr>
        <w:rFonts w:ascii="Symbol" w:hAnsi="Symbol" w:hint="default"/>
      </w:rPr>
    </w:lvl>
    <w:lvl w:ilvl="4" w:tplc="89C82ED4">
      <w:start w:val="1"/>
      <w:numFmt w:val="bullet"/>
      <w:lvlText w:val="o"/>
      <w:lvlJc w:val="left"/>
      <w:pPr>
        <w:ind w:left="3600" w:hanging="360"/>
      </w:pPr>
      <w:rPr>
        <w:rFonts w:ascii="Courier New" w:hAnsi="Courier New" w:hint="default"/>
      </w:rPr>
    </w:lvl>
    <w:lvl w:ilvl="5" w:tplc="E2FED2B2">
      <w:start w:val="1"/>
      <w:numFmt w:val="bullet"/>
      <w:lvlText w:val=""/>
      <w:lvlJc w:val="left"/>
      <w:pPr>
        <w:ind w:left="4320" w:hanging="360"/>
      </w:pPr>
      <w:rPr>
        <w:rFonts w:ascii="Wingdings" w:hAnsi="Wingdings" w:hint="default"/>
      </w:rPr>
    </w:lvl>
    <w:lvl w:ilvl="6" w:tplc="85E8A12C">
      <w:start w:val="1"/>
      <w:numFmt w:val="bullet"/>
      <w:lvlText w:val=""/>
      <w:lvlJc w:val="left"/>
      <w:pPr>
        <w:ind w:left="5040" w:hanging="360"/>
      </w:pPr>
      <w:rPr>
        <w:rFonts w:ascii="Symbol" w:hAnsi="Symbol" w:hint="default"/>
      </w:rPr>
    </w:lvl>
    <w:lvl w:ilvl="7" w:tplc="C40445C0">
      <w:start w:val="1"/>
      <w:numFmt w:val="bullet"/>
      <w:lvlText w:val="o"/>
      <w:lvlJc w:val="left"/>
      <w:pPr>
        <w:ind w:left="5760" w:hanging="360"/>
      </w:pPr>
      <w:rPr>
        <w:rFonts w:ascii="Courier New" w:hAnsi="Courier New" w:hint="default"/>
      </w:rPr>
    </w:lvl>
    <w:lvl w:ilvl="8" w:tplc="41F4AB76">
      <w:start w:val="1"/>
      <w:numFmt w:val="bullet"/>
      <w:lvlText w:val=""/>
      <w:lvlJc w:val="left"/>
      <w:pPr>
        <w:ind w:left="6480" w:hanging="360"/>
      </w:pPr>
      <w:rPr>
        <w:rFonts w:ascii="Wingdings" w:hAnsi="Wingdings" w:hint="default"/>
      </w:rPr>
    </w:lvl>
  </w:abstractNum>
  <w:abstractNum w:abstractNumId="43" w15:restartNumberingAfterBreak="0">
    <w:nsid w:val="6E4646F8"/>
    <w:multiLevelType w:val="hybridMultilevel"/>
    <w:tmpl w:val="407E93EE"/>
    <w:lvl w:ilvl="0" w:tplc="192E6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1967AD"/>
    <w:multiLevelType w:val="hybridMultilevel"/>
    <w:tmpl w:val="541A00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FF02066"/>
    <w:multiLevelType w:val="hybridMultilevel"/>
    <w:tmpl w:val="1500ED14"/>
    <w:lvl w:ilvl="0" w:tplc="08090001">
      <w:start w:val="1"/>
      <w:numFmt w:val="bullet"/>
      <w:lvlText w:val=""/>
      <w:lvlJc w:val="left"/>
      <w:pPr>
        <w:ind w:left="644" w:hanging="360"/>
      </w:pPr>
      <w:rPr>
        <w:rFonts w:ascii="Symbol" w:hAnsi="Symbol" w:hint="default"/>
      </w:r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6" w15:restartNumberingAfterBreak="0">
    <w:nsid w:val="73D91BEA"/>
    <w:multiLevelType w:val="hybridMultilevel"/>
    <w:tmpl w:val="FFFFFFFF"/>
    <w:lvl w:ilvl="0" w:tplc="1BACD78A">
      <w:start w:val="1"/>
      <w:numFmt w:val="bullet"/>
      <w:lvlText w:val=""/>
      <w:lvlJc w:val="left"/>
      <w:pPr>
        <w:ind w:left="720" w:hanging="360"/>
      </w:pPr>
      <w:rPr>
        <w:rFonts w:ascii="Symbol" w:hAnsi="Symbol" w:hint="default"/>
      </w:rPr>
    </w:lvl>
    <w:lvl w:ilvl="1" w:tplc="711CBA90">
      <w:start w:val="1"/>
      <w:numFmt w:val="bullet"/>
      <w:lvlText w:val="o"/>
      <w:lvlJc w:val="left"/>
      <w:pPr>
        <w:ind w:left="1440" w:hanging="360"/>
      </w:pPr>
      <w:rPr>
        <w:rFonts w:ascii="Courier New" w:hAnsi="Courier New" w:hint="default"/>
      </w:rPr>
    </w:lvl>
    <w:lvl w:ilvl="2" w:tplc="DE92102E">
      <w:start w:val="1"/>
      <w:numFmt w:val="bullet"/>
      <w:lvlText w:val=""/>
      <w:lvlJc w:val="left"/>
      <w:pPr>
        <w:ind w:left="2160" w:hanging="360"/>
      </w:pPr>
      <w:rPr>
        <w:rFonts w:ascii="Wingdings" w:hAnsi="Wingdings" w:hint="default"/>
      </w:rPr>
    </w:lvl>
    <w:lvl w:ilvl="3" w:tplc="14147F8C">
      <w:start w:val="1"/>
      <w:numFmt w:val="bullet"/>
      <w:lvlText w:val=""/>
      <w:lvlJc w:val="left"/>
      <w:pPr>
        <w:ind w:left="2880" w:hanging="360"/>
      </w:pPr>
      <w:rPr>
        <w:rFonts w:ascii="Symbol" w:hAnsi="Symbol" w:hint="default"/>
      </w:rPr>
    </w:lvl>
    <w:lvl w:ilvl="4" w:tplc="B51ED8F4">
      <w:start w:val="1"/>
      <w:numFmt w:val="bullet"/>
      <w:lvlText w:val="o"/>
      <w:lvlJc w:val="left"/>
      <w:pPr>
        <w:ind w:left="3600" w:hanging="360"/>
      </w:pPr>
      <w:rPr>
        <w:rFonts w:ascii="Courier New" w:hAnsi="Courier New" w:hint="default"/>
      </w:rPr>
    </w:lvl>
    <w:lvl w:ilvl="5" w:tplc="97A88D38">
      <w:start w:val="1"/>
      <w:numFmt w:val="bullet"/>
      <w:lvlText w:val=""/>
      <w:lvlJc w:val="left"/>
      <w:pPr>
        <w:ind w:left="4320" w:hanging="360"/>
      </w:pPr>
      <w:rPr>
        <w:rFonts w:ascii="Wingdings" w:hAnsi="Wingdings" w:hint="default"/>
      </w:rPr>
    </w:lvl>
    <w:lvl w:ilvl="6" w:tplc="35BE2212">
      <w:start w:val="1"/>
      <w:numFmt w:val="bullet"/>
      <w:lvlText w:val=""/>
      <w:lvlJc w:val="left"/>
      <w:pPr>
        <w:ind w:left="5040" w:hanging="360"/>
      </w:pPr>
      <w:rPr>
        <w:rFonts w:ascii="Symbol" w:hAnsi="Symbol" w:hint="default"/>
      </w:rPr>
    </w:lvl>
    <w:lvl w:ilvl="7" w:tplc="4D7A90D0">
      <w:start w:val="1"/>
      <w:numFmt w:val="bullet"/>
      <w:lvlText w:val="o"/>
      <w:lvlJc w:val="left"/>
      <w:pPr>
        <w:ind w:left="5760" w:hanging="360"/>
      </w:pPr>
      <w:rPr>
        <w:rFonts w:ascii="Courier New" w:hAnsi="Courier New" w:hint="default"/>
      </w:rPr>
    </w:lvl>
    <w:lvl w:ilvl="8" w:tplc="FB64D228">
      <w:start w:val="1"/>
      <w:numFmt w:val="bullet"/>
      <w:lvlText w:val=""/>
      <w:lvlJc w:val="left"/>
      <w:pPr>
        <w:ind w:left="6480" w:hanging="360"/>
      </w:pPr>
      <w:rPr>
        <w:rFonts w:ascii="Wingdings" w:hAnsi="Wingdings" w:hint="default"/>
      </w:rPr>
    </w:lvl>
  </w:abstractNum>
  <w:abstractNum w:abstractNumId="47" w15:restartNumberingAfterBreak="0">
    <w:nsid w:val="763935D1"/>
    <w:multiLevelType w:val="hybridMultilevel"/>
    <w:tmpl w:val="B9F4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83E33DF"/>
    <w:multiLevelType w:val="hybridMultilevel"/>
    <w:tmpl w:val="FFFFFFFF"/>
    <w:lvl w:ilvl="0" w:tplc="3FBC5CF0">
      <w:start w:val="1"/>
      <w:numFmt w:val="bullet"/>
      <w:lvlText w:val=""/>
      <w:lvlJc w:val="left"/>
      <w:pPr>
        <w:ind w:left="720" w:hanging="360"/>
      </w:pPr>
      <w:rPr>
        <w:rFonts w:ascii="Symbol" w:hAnsi="Symbol" w:hint="default"/>
      </w:rPr>
    </w:lvl>
    <w:lvl w:ilvl="1" w:tplc="F0E084E8">
      <w:start w:val="1"/>
      <w:numFmt w:val="bullet"/>
      <w:lvlText w:val="o"/>
      <w:lvlJc w:val="left"/>
      <w:pPr>
        <w:ind w:left="1440" w:hanging="360"/>
      </w:pPr>
      <w:rPr>
        <w:rFonts w:ascii="Courier New" w:hAnsi="Courier New" w:hint="default"/>
      </w:rPr>
    </w:lvl>
    <w:lvl w:ilvl="2" w:tplc="3EC4409E">
      <w:start w:val="1"/>
      <w:numFmt w:val="bullet"/>
      <w:lvlText w:val=""/>
      <w:lvlJc w:val="left"/>
      <w:pPr>
        <w:ind w:left="2160" w:hanging="360"/>
      </w:pPr>
      <w:rPr>
        <w:rFonts w:ascii="Wingdings" w:hAnsi="Wingdings" w:hint="default"/>
      </w:rPr>
    </w:lvl>
    <w:lvl w:ilvl="3" w:tplc="4A72547E">
      <w:start w:val="1"/>
      <w:numFmt w:val="bullet"/>
      <w:lvlText w:val=""/>
      <w:lvlJc w:val="left"/>
      <w:pPr>
        <w:ind w:left="2880" w:hanging="360"/>
      </w:pPr>
      <w:rPr>
        <w:rFonts w:ascii="Symbol" w:hAnsi="Symbol" w:hint="default"/>
      </w:rPr>
    </w:lvl>
    <w:lvl w:ilvl="4" w:tplc="E0DE2342">
      <w:start w:val="1"/>
      <w:numFmt w:val="bullet"/>
      <w:lvlText w:val="o"/>
      <w:lvlJc w:val="left"/>
      <w:pPr>
        <w:ind w:left="3600" w:hanging="360"/>
      </w:pPr>
      <w:rPr>
        <w:rFonts w:ascii="Courier New" w:hAnsi="Courier New" w:hint="default"/>
      </w:rPr>
    </w:lvl>
    <w:lvl w:ilvl="5" w:tplc="0818B9C0">
      <w:start w:val="1"/>
      <w:numFmt w:val="bullet"/>
      <w:lvlText w:val=""/>
      <w:lvlJc w:val="left"/>
      <w:pPr>
        <w:ind w:left="4320" w:hanging="360"/>
      </w:pPr>
      <w:rPr>
        <w:rFonts w:ascii="Wingdings" w:hAnsi="Wingdings" w:hint="default"/>
      </w:rPr>
    </w:lvl>
    <w:lvl w:ilvl="6" w:tplc="AAAAAB58">
      <w:start w:val="1"/>
      <w:numFmt w:val="bullet"/>
      <w:lvlText w:val=""/>
      <w:lvlJc w:val="left"/>
      <w:pPr>
        <w:ind w:left="5040" w:hanging="360"/>
      </w:pPr>
      <w:rPr>
        <w:rFonts w:ascii="Symbol" w:hAnsi="Symbol" w:hint="default"/>
      </w:rPr>
    </w:lvl>
    <w:lvl w:ilvl="7" w:tplc="C654128E">
      <w:start w:val="1"/>
      <w:numFmt w:val="bullet"/>
      <w:lvlText w:val="o"/>
      <w:lvlJc w:val="left"/>
      <w:pPr>
        <w:ind w:left="5760" w:hanging="360"/>
      </w:pPr>
      <w:rPr>
        <w:rFonts w:ascii="Courier New" w:hAnsi="Courier New" w:hint="default"/>
      </w:rPr>
    </w:lvl>
    <w:lvl w:ilvl="8" w:tplc="260C0A1E">
      <w:start w:val="1"/>
      <w:numFmt w:val="bullet"/>
      <w:lvlText w:val=""/>
      <w:lvlJc w:val="left"/>
      <w:pPr>
        <w:ind w:left="6480" w:hanging="360"/>
      </w:pPr>
      <w:rPr>
        <w:rFonts w:ascii="Wingdings" w:hAnsi="Wingdings" w:hint="default"/>
      </w:rPr>
    </w:lvl>
  </w:abstractNum>
  <w:abstractNum w:abstractNumId="49" w15:restartNumberingAfterBreak="0">
    <w:nsid w:val="7B7A37A8"/>
    <w:multiLevelType w:val="hybridMultilevel"/>
    <w:tmpl w:val="FFFFFFFF"/>
    <w:lvl w:ilvl="0" w:tplc="DAB041BE">
      <w:start w:val="1"/>
      <w:numFmt w:val="bullet"/>
      <w:lvlText w:val=""/>
      <w:lvlJc w:val="left"/>
      <w:pPr>
        <w:ind w:left="720" w:hanging="360"/>
      </w:pPr>
      <w:rPr>
        <w:rFonts w:ascii="Symbol" w:hAnsi="Symbol" w:hint="default"/>
      </w:rPr>
    </w:lvl>
    <w:lvl w:ilvl="1" w:tplc="65921D5E">
      <w:start w:val="1"/>
      <w:numFmt w:val="bullet"/>
      <w:lvlText w:val="o"/>
      <w:lvlJc w:val="left"/>
      <w:pPr>
        <w:ind w:left="1440" w:hanging="360"/>
      </w:pPr>
      <w:rPr>
        <w:rFonts w:ascii="Courier New" w:hAnsi="Courier New" w:hint="default"/>
      </w:rPr>
    </w:lvl>
    <w:lvl w:ilvl="2" w:tplc="057E23EC">
      <w:start w:val="1"/>
      <w:numFmt w:val="bullet"/>
      <w:lvlText w:val=""/>
      <w:lvlJc w:val="left"/>
      <w:pPr>
        <w:ind w:left="2160" w:hanging="360"/>
      </w:pPr>
      <w:rPr>
        <w:rFonts w:ascii="Wingdings" w:hAnsi="Wingdings" w:hint="default"/>
      </w:rPr>
    </w:lvl>
    <w:lvl w:ilvl="3" w:tplc="723A79C2">
      <w:start w:val="1"/>
      <w:numFmt w:val="bullet"/>
      <w:lvlText w:val=""/>
      <w:lvlJc w:val="left"/>
      <w:pPr>
        <w:ind w:left="2880" w:hanging="360"/>
      </w:pPr>
      <w:rPr>
        <w:rFonts w:ascii="Symbol" w:hAnsi="Symbol" w:hint="default"/>
      </w:rPr>
    </w:lvl>
    <w:lvl w:ilvl="4" w:tplc="A2F056D8">
      <w:start w:val="1"/>
      <w:numFmt w:val="bullet"/>
      <w:lvlText w:val="o"/>
      <w:lvlJc w:val="left"/>
      <w:pPr>
        <w:ind w:left="3600" w:hanging="360"/>
      </w:pPr>
      <w:rPr>
        <w:rFonts w:ascii="Courier New" w:hAnsi="Courier New" w:hint="default"/>
      </w:rPr>
    </w:lvl>
    <w:lvl w:ilvl="5" w:tplc="03484D7A">
      <w:start w:val="1"/>
      <w:numFmt w:val="bullet"/>
      <w:lvlText w:val=""/>
      <w:lvlJc w:val="left"/>
      <w:pPr>
        <w:ind w:left="4320" w:hanging="360"/>
      </w:pPr>
      <w:rPr>
        <w:rFonts w:ascii="Wingdings" w:hAnsi="Wingdings" w:hint="default"/>
      </w:rPr>
    </w:lvl>
    <w:lvl w:ilvl="6" w:tplc="98F8F44C">
      <w:start w:val="1"/>
      <w:numFmt w:val="bullet"/>
      <w:lvlText w:val=""/>
      <w:lvlJc w:val="left"/>
      <w:pPr>
        <w:ind w:left="5040" w:hanging="360"/>
      </w:pPr>
      <w:rPr>
        <w:rFonts w:ascii="Symbol" w:hAnsi="Symbol" w:hint="default"/>
      </w:rPr>
    </w:lvl>
    <w:lvl w:ilvl="7" w:tplc="B39E3850">
      <w:start w:val="1"/>
      <w:numFmt w:val="bullet"/>
      <w:lvlText w:val="o"/>
      <w:lvlJc w:val="left"/>
      <w:pPr>
        <w:ind w:left="5760" w:hanging="360"/>
      </w:pPr>
      <w:rPr>
        <w:rFonts w:ascii="Courier New" w:hAnsi="Courier New" w:hint="default"/>
      </w:rPr>
    </w:lvl>
    <w:lvl w:ilvl="8" w:tplc="C5FA8128">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0"/>
  </w:num>
  <w:num w:numId="4">
    <w:abstractNumId w:val="26"/>
  </w:num>
  <w:num w:numId="5">
    <w:abstractNumId w:val="35"/>
  </w:num>
  <w:num w:numId="6">
    <w:abstractNumId w:val="32"/>
  </w:num>
  <w:num w:numId="7">
    <w:abstractNumId w:val="42"/>
  </w:num>
  <w:num w:numId="8">
    <w:abstractNumId w:val="14"/>
  </w:num>
  <w:num w:numId="9">
    <w:abstractNumId w:val="36"/>
  </w:num>
  <w:num w:numId="10">
    <w:abstractNumId w:val="33"/>
  </w:num>
  <w:num w:numId="11">
    <w:abstractNumId w:val="0"/>
  </w:num>
  <w:num w:numId="12">
    <w:abstractNumId w:val="13"/>
  </w:num>
  <w:num w:numId="13">
    <w:abstractNumId w:val="18"/>
  </w:num>
  <w:num w:numId="14">
    <w:abstractNumId w:val="11"/>
  </w:num>
  <w:num w:numId="15">
    <w:abstractNumId w:val="38"/>
  </w:num>
  <w:num w:numId="16">
    <w:abstractNumId w:val="29"/>
  </w:num>
  <w:num w:numId="17">
    <w:abstractNumId w:val="7"/>
  </w:num>
  <w:num w:numId="18">
    <w:abstractNumId w:val="23"/>
  </w:num>
  <w:num w:numId="19">
    <w:abstractNumId w:val="17"/>
  </w:num>
  <w:num w:numId="20">
    <w:abstractNumId w:val="47"/>
  </w:num>
  <w:num w:numId="21">
    <w:abstractNumId w:val="10"/>
  </w:num>
  <w:num w:numId="22">
    <w:abstractNumId w:val="24"/>
  </w:num>
  <w:num w:numId="23">
    <w:abstractNumId w:val="1"/>
  </w:num>
  <w:num w:numId="24">
    <w:abstractNumId w:val="39"/>
  </w:num>
  <w:num w:numId="25">
    <w:abstractNumId w:val="31"/>
  </w:num>
  <w:num w:numId="26">
    <w:abstractNumId w:val="5"/>
  </w:num>
  <w:num w:numId="27">
    <w:abstractNumId w:val="41"/>
  </w:num>
  <w:num w:numId="28">
    <w:abstractNumId w:val="21"/>
  </w:num>
  <w:num w:numId="29">
    <w:abstractNumId w:val="22"/>
  </w:num>
  <w:num w:numId="30">
    <w:abstractNumId w:val="40"/>
  </w:num>
  <w:num w:numId="31">
    <w:abstractNumId w:val="25"/>
  </w:num>
  <w:num w:numId="32">
    <w:abstractNumId w:val="9"/>
  </w:num>
  <w:num w:numId="33">
    <w:abstractNumId w:val="45"/>
  </w:num>
  <w:num w:numId="34">
    <w:abstractNumId w:val="34"/>
  </w:num>
  <w:num w:numId="35">
    <w:abstractNumId w:val="12"/>
  </w:num>
  <w:num w:numId="36">
    <w:abstractNumId w:val="44"/>
  </w:num>
  <w:num w:numId="37">
    <w:abstractNumId w:val="43"/>
  </w:num>
  <w:num w:numId="38">
    <w:abstractNumId w:val="16"/>
  </w:num>
  <w:num w:numId="39">
    <w:abstractNumId w:val="19"/>
  </w:num>
  <w:num w:numId="40">
    <w:abstractNumId w:val="20"/>
  </w:num>
  <w:num w:numId="41">
    <w:abstractNumId w:val="4"/>
  </w:num>
  <w:num w:numId="42">
    <w:abstractNumId w:val="2"/>
  </w:num>
  <w:num w:numId="43">
    <w:abstractNumId w:val="46"/>
  </w:num>
  <w:num w:numId="44">
    <w:abstractNumId w:val="48"/>
  </w:num>
  <w:num w:numId="45">
    <w:abstractNumId w:val="27"/>
  </w:num>
  <w:num w:numId="46">
    <w:abstractNumId w:val="6"/>
  </w:num>
  <w:num w:numId="47">
    <w:abstractNumId w:val="37"/>
  </w:num>
  <w:num w:numId="48">
    <w:abstractNumId w:val="49"/>
  </w:num>
  <w:num w:numId="49">
    <w:abstractNumId w:val="8"/>
  </w:num>
  <w:num w:numId="50">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73"/>
    <w:rsid w:val="000137C7"/>
    <w:rsid w:val="000273CB"/>
    <w:rsid w:val="00031858"/>
    <w:rsid w:val="0003349F"/>
    <w:rsid w:val="000372A8"/>
    <w:rsid w:val="00037A83"/>
    <w:rsid w:val="00045D6E"/>
    <w:rsid w:val="00062A56"/>
    <w:rsid w:val="00093375"/>
    <w:rsid w:val="00093802"/>
    <w:rsid w:val="0009428E"/>
    <w:rsid w:val="00096351"/>
    <w:rsid w:val="00096691"/>
    <w:rsid w:val="000B1879"/>
    <w:rsid w:val="000C66B9"/>
    <w:rsid w:val="000E199A"/>
    <w:rsid w:val="000E6A14"/>
    <w:rsid w:val="000F349D"/>
    <w:rsid w:val="000F3D22"/>
    <w:rsid w:val="000F64CA"/>
    <w:rsid w:val="000F7215"/>
    <w:rsid w:val="001001FA"/>
    <w:rsid w:val="001063E6"/>
    <w:rsid w:val="00107C74"/>
    <w:rsid w:val="0011174D"/>
    <w:rsid w:val="0011573F"/>
    <w:rsid w:val="0011726C"/>
    <w:rsid w:val="00131D3B"/>
    <w:rsid w:val="00132C86"/>
    <w:rsid w:val="00152E40"/>
    <w:rsid w:val="00153F19"/>
    <w:rsid w:val="00157056"/>
    <w:rsid w:val="00162F78"/>
    <w:rsid w:val="0017058D"/>
    <w:rsid w:val="00170769"/>
    <w:rsid w:val="001709CA"/>
    <w:rsid w:val="00172267"/>
    <w:rsid w:val="0017330B"/>
    <w:rsid w:val="00181C68"/>
    <w:rsid w:val="00182570"/>
    <w:rsid w:val="001869D3"/>
    <w:rsid w:val="001876B5"/>
    <w:rsid w:val="0019777A"/>
    <w:rsid w:val="001A1390"/>
    <w:rsid w:val="001A37F6"/>
    <w:rsid w:val="001A3F7F"/>
    <w:rsid w:val="001B1D76"/>
    <w:rsid w:val="001C66EA"/>
    <w:rsid w:val="001E3A01"/>
    <w:rsid w:val="001F2C20"/>
    <w:rsid w:val="001F3F8E"/>
    <w:rsid w:val="001F4341"/>
    <w:rsid w:val="001F7162"/>
    <w:rsid w:val="0020557E"/>
    <w:rsid w:val="00213A8C"/>
    <w:rsid w:val="0022163B"/>
    <w:rsid w:val="00223750"/>
    <w:rsid w:val="00223A6D"/>
    <w:rsid w:val="002275AD"/>
    <w:rsid w:val="00231B87"/>
    <w:rsid w:val="002323F6"/>
    <w:rsid w:val="00247D9E"/>
    <w:rsid w:val="002505F3"/>
    <w:rsid w:val="00250985"/>
    <w:rsid w:val="0026184F"/>
    <w:rsid w:val="00266BCF"/>
    <w:rsid w:val="00281CB7"/>
    <w:rsid w:val="00293898"/>
    <w:rsid w:val="002A63F0"/>
    <w:rsid w:val="002B43A4"/>
    <w:rsid w:val="002D6930"/>
    <w:rsid w:val="002E0B13"/>
    <w:rsid w:val="002E0F91"/>
    <w:rsid w:val="002E25A6"/>
    <w:rsid w:val="002F2E30"/>
    <w:rsid w:val="002F578A"/>
    <w:rsid w:val="003024D3"/>
    <w:rsid w:val="0030317E"/>
    <w:rsid w:val="00336209"/>
    <w:rsid w:val="00340D94"/>
    <w:rsid w:val="00342196"/>
    <w:rsid w:val="00343ED8"/>
    <w:rsid w:val="003443C7"/>
    <w:rsid w:val="00347B9B"/>
    <w:rsid w:val="003527EA"/>
    <w:rsid w:val="00352E20"/>
    <w:rsid w:val="00352EB5"/>
    <w:rsid w:val="00357007"/>
    <w:rsid w:val="003570CE"/>
    <w:rsid w:val="00357657"/>
    <w:rsid w:val="00360FCA"/>
    <w:rsid w:val="00361B36"/>
    <w:rsid w:val="00364DB6"/>
    <w:rsid w:val="00383F9A"/>
    <w:rsid w:val="00387213"/>
    <w:rsid w:val="003A7D6F"/>
    <w:rsid w:val="003B21F0"/>
    <w:rsid w:val="003B678F"/>
    <w:rsid w:val="003B763C"/>
    <w:rsid w:val="003C2ADB"/>
    <w:rsid w:val="003C2CA2"/>
    <w:rsid w:val="003D303B"/>
    <w:rsid w:val="003E6EC8"/>
    <w:rsid w:val="003F17F8"/>
    <w:rsid w:val="003F5E28"/>
    <w:rsid w:val="00400ECB"/>
    <w:rsid w:val="00402C7B"/>
    <w:rsid w:val="00403CD0"/>
    <w:rsid w:val="004057A8"/>
    <w:rsid w:val="00406B65"/>
    <w:rsid w:val="004109FA"/>
    <w:rsid w:val="00411B5E"/>
    <w:rsid w:val="004138E6"/>
    <w:rsid w:val="00413F4E"/>
    <w:rsid w:val="00417114"/>
    <w:rsid w:val="00425F3A"/>
    <w:rsid w:val="00432A18"/>
    <w:rsid w:val="00452BBD"/>
    <w:rsid w:val="004703D9"/>
    <w:rsid w:val="00471753"/>
    <w:rsid w:val="00473172"/>
    <w:rsid w:val="00477875"/>
    <w:rsid w:val="00493CBA"/>
    <w:rsid w:val="00493F6B"/>
    <w:rsid w:val="00497FD7"/>
    <w:rsid w:val="004A206E"/>
    <w:rsid w:val="004B40BD"/>
    <w:rsid w:val="004B4BA4"/>
    <w:rsid w:val="004C3912"/>
    <w:rsid w:val="004D1E78"/>
    <w:rsid w:val="004E483A"/>
    <w:rsid w:val="004E57B6"/>
    <w:rsid w:val="004F0E08"/>
    <w:rsid w:val="00515A94"/>
    <w:rsid w:val="00522DBA"/>
    <w:rsid w:val="005264C5"/>
    <w:rsid w:val="005300C1"/>
    <w:rsid w:val="00533570"/>
    <w:rsid w:val="005411A4"/>
    <w:rsid w:val="00546EA3"/>
    <w:rsid w:val="00552CFB"/>
    <w:rsid w:val="0056084D"/>
    <w:rsid w:val="005653E7"/>
    <w:rsid w:val="00573C82"/>
    <w:rsid w:val="005840E1"/>
    <w:rsid w:val="00584A50"/>
    <w:rsid w:val="005905B5"/>
    <w:rsid w:val="00597A40"/>
    <w:rsid w:val="005A7AFD"/>
    <w:rsid w:val="005B0C78"/>
    <w:rsid w:val="005B332B"/>
    <w:rsid w:val="005B7C06"/>
    <w:rsid w:val="005C11C3"/>
    <w:rsid w:val="005C1A52"/>
    <w:rsid w:val="005C5B77"/>
    <w:rsid w:val="005C6C81"/>
    <w:rsid w:val="005D71E0"/>
    <w:rsid w:val="005E3C4E"/>
    <w:rsid w:val="005F1A9A"/>
    <w:rsid w:val="00602A92"/>
    <w:rsid w:val="0061667B"/>
    <w:rsid w:val="006314ED"/>
    <w:rsid w:val="00633EA8"/>
    <w:rsid w:val="00635369"/>
    <w:rsid w:val="006422FC"/>
    <w:rsid w:val="006475C6"/>
    <w:rsid w:val="0065153B"/>
    <w:rsid w:val="006537BB"/>
    <w:rsid w:val="00671D85"/>
    <w:rsid w:val="0067545B"/>
    <w:rsid w:val="006755B2"/>
    <w:rsid w:val="00676A2F"/>
    <w:rsid w:val="00681903"/>
    <w:rsid w:val="00682C34"/>
    <w:rsid w:val="00692723"/>
    <w:rsid w:val="006939F6"/>
    <w:rsid w:val="006B27FF"/>
    <w:rsid w:val="006C71F1"/>
    <w:rsid w:val="006C7570"/>
    <w:rsid w:val="006D150F"/>
    <w:rsid w:val="006D18B5"/>
    <w:rsid w:val="006D66EC"/>
    <w:rsid w:val="006F3781"/>
    <w:rsid w:val="006F3FF7"/>
    <w:rsid w:val="006F7397"/>
    <w:rsid w:val="00702542"/>
    <w:rsid w:val="00720526"/>
    <w:rsid w:val="00732666"/>
    <w:rsid w:val="007353E6"/>
    <w:rsid w:val="00740F58"/>
    <w:rsid w:val="00743578"/>
    <w:rsid w:val="00750679"/>
    <w:rsid w:val="00763D91"/>
    <w:rsid w:val="00764224"/>
    <w:rsid w:val="007749C8"/>
    <w:rsid w:val="0078627F"/>
    <w:rsid w:val="00795289"/>
    <w:rsid w:val="00795635"/>
    <w:rsid w:val="00796B5A"/>
    <w:rsid w:val="007973B2"/>
    <w:rsid w:val="007A24EB"/>
    <w:rsid w:val="007A2B63"/>
    <w:rsid w:val="007B179C"/>
    <w:rsid w:val="007B76A2"/>
    <w:rsid w:val="007C46DD"/>
    <w:rsid w:val="007C5CB0"/>
    <w:rsid w:val="007D72D8"/>
    <w:rsid w:val="007F1B89"/>
    <w:rsid w:val="007F4C11"/>
    <w:rsid w:val="007F6D32"/>
    <w:rsid w:val="007F6F18"/>
    <w:rsid w:val="00801604"/>
    <w:rsid w:val="008272B8"/>
    <w:rsid w:val="00832A60"/>
    <w:rsid w:val="00847ECF"/>
    <w:rsid w:val="0085798B"/>
    <w:rsid w:val="00861377"/>
    <w:rsid w:val="00866864"/>
    <w:rsid w:val="008707DA"/>
    <w:rsid w:val="00890C48"/>
    <w:rsid w:val="00896FF7"/>
    <w:rsid w:val="008A47C6"/>
    <w:rsid w:val="008C1A41"/>
    <w:rsid w:val="008C2DF8"/>
    <w:rsid w:val="008E3984"/>
    <w:rsid w:val="008E5A01"/>
    <w:rsid w:val="008E5E3F"/>
    <w:rsid w:val="008F0D95"/>
    <w:rsid w:val="009126B6"/>
    <w:rsid w:val="00912B17"/>
    <w:rsid w:val="00917ADC"/>
    <w:rsid w:val="0092778A"/>
    <w:rsid w:val="00930C33"/>
    <w:rsid w:val="00931DF6"/>
    <w:rsid w:val="00934C7C"/>
    <w:rsid w:val="00941DA0"/>
    <w:rsid w:val="00944E05"/>
    <w:rsid w:val="0095078C"/>
    <w:rsid w:val="00962089"/>
    <w:rsid w:val="00965B6D"/>
    <w:rsid w:val="00982BDA"/>
    <w:rsid w:val="00994183"/>
    <w:rsid w:val="009965C7"/>
    <w:rsid w:val="009A0EE8"/>
    <w:rsid w:val="009A59C3"/>
    <w:rsid w:val="009B2EA1"/>
    <w:rsid w:val="009B4B09"/>
    <w:rsid w:val="009B5DF3"/>
    <w:rsid w:val="009B6281"/>
    <w:rsid w:val="009B6CE1"/>
    <w:rsid w:val="009C227E"/>
    <w:rsid w:val="009C61FD"/>
    <w:rsid w:val="009D671D"/>
    <w:rsid w:val="009E03F7"/>
    <w:rsid w:val="009E1594"/>
    <w:rsid w:val="009E4186"/>
    <w:rsid w:val="009F5205"/>
    <w:rsid w:val="00A01F22"/>
    <w:rsid w:val="00A1753E"/>
    <w:rsid w:val="00A21DBE"/>
    <w:rsid w:val="00A27D1D"/>
    <w:rsid w:val="00A30A27"/>
    <w:rsid w:val="00A4110F"/>
    <w:rsid w:val="00A60387"/>
    <w:rsid w:val="00A6280B"/>
    <w:rsid w:val="00A718A8"/>
    <w:rsid w:val="00A7268B"/>
    <w:rsid w:val="00A73978"/>
    <w:rsid w:val="00A8084C"/>
    <w:rsid w:val="00A924A7"/>
    <w:rsid w:val="00A92DE7"/>
    <w:rsid w:val="00AA2619"/>
    <w:rsid w:val="00AB44FB"/>
    <w:rsid w:val="00AB59B0"/>
    <w:rsid w:val="00AC0223"/>
    <w:rsid w:val="00AC6E79"/>
    <w:rsid w:val="00AD1EF5"/>
    <w:rsid w:val="00AE1781"/>
    <w:rsid w:val="00B154E6"/>
    <w:rsid w:val="00B350A7"/>
    <w:rsid w:val="00B379FA"/>
    <w:rsid w:val="00B44CE7"/>
    <w:rsid w:val="00B458DA"/>
    <w:rsid w:val="00B63B36"/>
    <w:rsid w:val="00B66F49"/>
    <w:rsid w:val="00B703B5"/>
    <w:rsid w:val="00B80B9C"/>
    <w:rsid w:val="00B9030D"/>
    <w:rsid w:val="00BA2AB7"/>
    <w:rsid w:val="00BB1E0E"/>
    <w:rsid w:val="00BE5471"/>
    <w:rsid w:val="00BF0AD1"/>
    <w:rsid w:val="00BF707A"/>
    <w:rsid w:val="00C04502"/>
    <w:rsid w:val="00C20AE3"/>
    <w:rsid w:val="00C23ED6"/>
    <w:rsid w:val="00C27332"/>
    <w:rsid w:val="00C27BAB"/>
    <w:rsid w:val="00C35E8D"/>
    <w:rsid w:val="00C413BF"/>
    <w:rsid w:val="00C41B83"/>
    <w:rsid w:val="00C4443C"/>
    <w:rsid w:val="00C44D10"/>
    <w:rsid w:val="00C46136"/>
    <w:rsid w:val="00C644AC"/>
    <w:rsid w:val="00C64CA3"/>
    <w:rsid w:val="00C66FCB"/>
    <w:rsid w:val="00C77EA0"/>
    <w:rsid w:val="00C82121"/>
    <w:rsid w:val="00C9342E"/>
    <w:rsid w:val="00C93798"/>
    <w:rsid w:val="00CA2FFC"/>
    <w:rsid w:val="00CA3080"/>
    <w:rsid w:val="00CA42B2"/>
    <w:rsid w:val="00CB7A9B"/>
    <w:rsid w:val="00CC5AE0"/>
    <w:rsid w:val="00CC6A8C"/>
    <w:rsid w:val="00CC7ED2"/>
    <w:rsid w:val="00CD2EEE"/>
    <w:rsid w:val="00CE1E72"/>
    <w:rsid w:val="00CE4027"/>
    <w:rsid w:val="00CE6812"/>
    <w:rsid w:val="00CF3FF4"/>
    <w:rsid w:val="00D13E29"/>
    <w:rsid w:val="00D163A4"/>
    <w:rsid w:val="00D17BEC"/>
    <w:rsid w:val="00D2132D"/>
    <w:rsid w:val="00D2211A"/>
    <w:rsid w:val="00D23ADF"/>
    <w:rsid w:val="00D2724A"/>
    <w:rsid w:val="00D30A25"/>
    <w:rsid w:val="00D3484D"/>
    <w:rsid w:val="00D42146"/>
    <w:rsid w:val="00D51AE7"/>
    <w:rsid w:val="00D55AE3"/>
    <w:rsid w:val="00D639D6"/>
    <w:rsid w:val="00D91F4A"/>
    <w:rsid w:val="00D96061"/>
    <w:rsid w:val="00DB0765"/>
    <w:rsid w:val="00DB1656"/>
    <w:rsid w:val="00DB2062"/>
    <w:rsid w:val="00DB5AE3"/>
    <w:rsid w:val="00DB5DAF"/>
    <w:rsid w:val="00DB7AC0"/>
    <w:rsid w:val="00DC03E9"/>
    <w:rsid w:val="00DC0FBE"/>
    <w:rsid w:val="00DC57AB"/>
    <w:rsid w:val="00E21266"/>
    <w:rsid w:val="00E22881"/>
    <w:rsid w:val="00E240EF"/>
    <w:rsid w:val="00E36FB0"/>
    <w:rsid w:val="00E371D9"/>
    <w:rsid w:val="00E47AD1"/>
    <w:rsid w:val="00E877B9"/>
    <w:rsid w:val="00E90BCE"/>
    <w:rsid w:val="00E95D63"/>
    <w:rsid w:val="00EA0055"/>
    <w:rsid w:val="00EA5CBF"/>
    <w:rsid w:val="00EA7E7C"/>
    <w:rsid w:val="00EB7110"/>
    <w:rsid w:val="00EB7F28"/>
    <w:rsid w:val="00EC562D"/>
    <w:rsid w:val="00EC6C17"/>
    <w:rsid w:val="00ED307D"/>
    <w:rsid w:val="00EE7469"/>
    <w:rsid w:val="00EE78A5"/>
    <w:rsid w:val="00EF74BB"/>
    <w:rsid w:val="00F075BC"/>
    <w:rsid w:val="00F17613"/>
    <w:rsid w:val="00F22AC0"/>
    <w:rsid w:val="00F22FC8"/>
    <w:rsid w:val="00F27FCF"/>
    <w:rsid w:val="00F32FF6"/>
    <w:rsid w:val="00F4662C"/>
    <w:rsid w:val="00F60D66"/>
    <w:rsid w:val="00F64A21"/>
    <w:rsid w:val="00F65A73"/>
    <w:rsid w:val="00F66D25"/>
    <w:rsid w:val="00F74355"/>
    <w:rsid w:val="00F8075C"/>
    <w:rsid w:val="00FA5FC8"/>
    <w:rsid w:val="00FA667F"/>
    <w:rsid w:val="00FB00BB"/>
    <w:rsid w:val="00FB554A"/>
    <w:rsid w:val="00FC1FEB"/>
    <w:rsid w:val="00FD1CCE"/>
    <w:rsid w:val="00FD636C"/>
    <w:rsid w:val="00FD6389"/>
    <w:rsid w:val="00FD7538"/>
    <w:rsid w:val="00FE2ECD"/>
    <w:rsid w:val="01492F51"/>
    <w:rsid w:val="01CC5205"/>
    <w:rsid w:val="01F92A45"/>
    <w:rsid w:val="0234ABAA"/>
    <w:rsid w:val="029C5706"/>
    <w:rsid w:val="037C7554"/>
    <w:rsid w:val="038D9385"/>
    <w:rsid w:val="0394CFBC"/>
    <w:rsid w:val="04265E5A"/>
    <w:rsid w:val="04684AC1"/>
    <w:rsid w:val="04F2D017"/>
    <w:rsid w:val="06CC9B68"/>
    <w:rsid w:val="075EFB3B"/>
    <w:rsid w:val="077FB799"/>
    <w:rsid w:val="07FB7ED7"/>
    <w:rsid w:val="07FBF4F0"/>
    <w:rsid w:val="08B1368E"/>
    <w:rsid w:val="08B7CDE6"/>
    <w:rsid w:val="09D38A9A"/>
    <w:rsid w:val="0A774D7D"/>
    <w:rsid w:val="0AD14881"/>
    <w:rsid w:val="0ADD8B3F"/>
    <w:rsid w:val="0B3182D6"/>
    <w:rsid w:val="0B8FA695"/>
    <w:rsid w:val="0BB43473"/>
    <w:rsid w:val="0BC955AD"/>
    <w:rsid w:val="0CEF7444"/>
    <w:rsid w:val="0D815945"/>
    <w:rsid w:val="0E0E03E7"/>
    <w:rsid w:val="0ECC715B"/>
    <w:rsid w:val="0EFA0655"/>
    <w:rsid w:val="0F7652E5"/>
    <w:rsid w:val="0FD24E9E"/>
    <w:rsid w:val="1045E8F8"/>
    <w:rsid w:val="105A5551"/>
    <w:rsid w:val="108DB75A"/>
    <w:rsid w:val="10944EB2"/>
    <w:rsid w:val="11EEBE91"/>
    <w:rsid w:val="121825A6"/>
    <w:rsid w:val="12916F2A"/>
    <w:rsid w:val="12AE8487"/>
    <w:rsid w:val="12B1BAC4"/>
    <w:rsid w:val="12C61DC7"/>
    <w:rsid w:val="130AEB7F"/>
    <w:rsid w:val="144E170A"/>
    <w:rsid w:val="147A2400"/>
    <w:rsid w:val="148C4FBD"/>
    <w:rsid w:val="14AD1846"/>
    <w:rsid w:val="14D354BB"/>
    <w:rsid w:val="1535DB91"/>
    <w:rsid w:val="15B35A90"/>
    <w:rsid w:val="15BB8FB5"/>
    <w:rsid w:val="15F5D0CA"/>
    <w:rsid w:val="164F9933"/>
    <w:rsid w:val="16790AE0"/>
    <w:rsid w:val="1686553B"/>
    <w:rsid w:val="18276C46"/>
    <w:rsid w:val="184CB9E5"/>
    <w:rsid w:val="195BDAA2"/>
    <w:rsid w:val="197930E4"/>
    <w:rsid w:val="1A3B30F8"/>
    <w:rsid w:val="1B4B8252"/>
    <w:rsid w:val="1B739776"/>
    <w:rsid w:val="1C54AB93"/>
    <w:rsid w:val="1D092C9D"/>
    <w:rsid w:val="1D58AD3E"/>
    <w:rsid w:val="1D60FF6B"/>
    <w:rsid w:val="1DF5AE95"/>
    <w:rsid w:val="1E548F8D"/>
    <w:rsid w:val="1E604BBC"/>
    <w:rsid w:val="1EDA7EE1"/>
    <w:rsid w:val="1F1870B9"/>
    <w:rsid w:val="1F33BD44"/>
    <w:rsid w:val="1F7F02F5"/>
    <w:rsid w:val="1FC3CB98"/>
    <w:rsid w:val="1FDF56ED"/>
    <w:rsid w:val="2059CF61"/>
    <w:rsid w:val="20B33DA9"/>
    <w:rsid w:val="20DC355B"/>
    <w:rsid w:val="2212F604"/>
    <w:rsid w:val="222A6341"/>
    <w:rsid w:val="2259B35B"/>
    <w:rsid w:val="225AAF7A"/>
    <w:rsid w:val="22AE845B"/>
    <w:rsid w:val="22E534D0"/>
    <w:rsid w:val="2309AE4F"/>
    <w:rsid w:val="2409F059"/>
    <w:rsid w:val="24C4CD30"/>
    <w:rsid w:val="24D66216"/>
    <w:rsid w:val="24F4B477"/>
    <w:rsid w:val="2544A279"/>
    <w:rsid w:val="2594A289"/>
    <w:rsid w:val="2627473B"/>
    <w:rsid w:val="26DA19E6"/>
    <w:rsid w:val="279DFED9"/>
    <w:rsid w:val="2819AA98"/>
    <w:rsid w:val="28644005"/>
    <w:rsid w:val="2ACE5254"/>
    <w:rsid w:val="2AD970A5"/>
    <w:rsid w:val="2B42552E"/>
    <w:rsid w:val="2B843E5F"/>
    <w:rsid w:val="2C09D605"/>
    <w:rsid w:val="2C1CEFC4"/>
    <w:rsid w:val="2C77AF07"/>
    <w:rsid w:val="2D9A3AF3"/>
    <w:rsid w:val="2DA15E30"/>
    <w:rsid w:val="2DFBA8AB"/>
    <w:rsid w:val="2EEB3226"/>
    <w:rsid w:val="2F0AA169"/>
    <w:rsid w:val="2F77CA65"/>
    <w:rsid w:val="2FA6395D"/>
    <w:rsid w:val="2FC7E5BD"/>
    <w:rsid w:val="2FE36067"/>
    <w:rsid w:val="305554D8"/>
    <w:rsid w:val="30CB1D1F"/>
    <w:rsid w:val="312249A8"/>
    <w:rsid w:val="3153A87F"/>
    <w:rsid w:val="31949984"/>
    <w:rsid w:val="319B30DC"/>
    <w:rsid w:val="32467010"/>
    <w:rsid w:val="32954CC3"/>
    <w:rsid w:val="3302D4EB"/>
    <w:rsid w:val="33D3FAF2"/>
    <w:rsid w:val="351AFA53"/>
    <w:rsid w:val="358C9B30"/>
    <w:rsid w:val="3596A1BF"/>
    <w:rsid w:val="361A9B48"/>
    <w:rsid w:val="3664BC3B"/>
    <w:rsid w:val="36670E88"/>
    <w:rsid w:val="369699CD"/>
    <w:rsid w:val="36AD0196"/>
    <w:rsid w:val="36F80178"/>
    <w:rsid w:val="37096957"/>
    <w:rsid w:val="37132824"/>
    <w:rsid w:val="3835E0BE"/>
    <w:rsid w:val="38BE03C1"/>
    <w:rsid w:val="394BA4B2"/>
    <w:rsid w:val="3957C527"/>
    <w:rsid w:val="39B8B720"/>
    <w:rsid w:val="3A03F7EF"/>
    <w:rsid w:val="3B2CAF43"/>
    <w:rsid w:val="3B58D20C"/>
    <w:rsid w:val="3BA0C4A6"/>
    <w:rsid w:val="3CBE9503"/>
    <w:rsid w:val="3CE934A5"/>
    <w:rsid w:val="3D41EB89"/>
    <w:rsid w:val="3D5B4F99"/>
    <w:rsid w:val="3DEE326F"/>
    <w:rsid w:val="3E80D721"/>
    <w:rsid w:val="409A51BC"/>
    <w:rsid w:val="40E41220"/>
    <w:rsid w:val="4125D331"/>
    <w:rsid w:val="41774A32"/>
    <w:rsid w:val="41A6ED49"/>
    <w:rsid w:val="434E7B35"/>
    <w:rsid w:val="437CEFA8"/>
    <w:rsid w:val="43FE8B59"/>
    <w:rsid w:val="44444F5C"/>
    <w:rsid w:val="4451CF20"/>
    <w:rsid w:val="446614B2"/>
    <w:rsid w:val="44B5AE43"/>
    <w:rsid w:val="44E86BA9"/>
    <w:rsid w:val="450BDB50"/>
    <w:rsid w:val="4530ED1C"/>
    <w:rsid w:val="45475122"/>
    <w:rsid w:val="45E605AC"/>
    <w:rsid w:val="46875983"/>
    <w:rsid w:val="46C6958A"/>
    <w:rsid w:val="4743604B"/>
    <w:rsid w:val="4795097C"/>
    <w:rsid w:val="47EB6DB9"/>
    <w:rsid w:val="48079782"/>
    <w:rsid w:val="482A0BB4"/>
    <w:rsid w:val="4854AB56"/>
    <w:rsid w:val="491BF29E"/>
    <w:rsid w:val="49BCC09A"/>
    <w:rsid w:val="4A1CDC2C"/>
    <w:rsid w:val="4B058663"/>
    <w:rsid w:val="4BFB4A1F"/>
    <w:rsid w:val="4C6AB5B1"/>
    <w:rsid w:val="4CC6CC62"/>
    <w:rsid w:val="4D780B76"/>
    <w:rsid w:val="4DFC11F8"/>
    <w:rsid w:val="4F577105"/>
    <w:rsid w:val="501BF53C"/>
    <w:rsid w:val="5186E237"/>
    <w:rsid w:val="522DC1B0"/>
    <w:rsid w:val="527FCF2E"/>
    <w:rsid w:val="52E305AF"/>
    <w:rsid w:val="5324657F"/>
    <w:rsid w:val="54D1DE47"/>
    <w:rsid w:val="54F50198"/>
    <w:rsid w:val="5525E4FE"/>
    <w:rsid w:val="5537CD78"/>
    <w:rsid w:val="55B76FF0"/>
    <w:rsid w:val="56013BB1"/>
    <w:rsid w:val="5735B839"/>
    <w:rsid w:val="574E164D"/>
    <w:rsid w:val="58882562"/>
    <w:rsid w:val="58954168"/>
    <w:rsid w:val="58E938FF"/>
    <w:rsid w:val="5A936611"/>
    <w:rsid w:val="5AED1914"/>
    <w:rsid w:val="5B8C0B07"/>
    <w:rsid w:val="5BEB5F07"/>
    <w:rsid w:val="5CA2A1C0"/>
    <w:rsid w:val="5CA32321"/>
    <w:rsid w:val="5DF724DC"/>
    <w:rsid w:val="5E98FB36"/>
    <w:rsid w:val="5ECEA2DC"/>
    <w:rsid w:val="5F3122DE"/>
    <w:rsid w:val="614D6000"/>
    <w:rsid w:val="615D3A11"/>
    <w:rsid w:val="619DD04A"/>
    <w:rsid w:val="61D7B285"/>
    <w:rsid w:val="61DFD1E1"/>
    <w:rsid w:val="6259FC97"/>
    <w:rsid w:val="62AD54ED"/>
    <w:rsid w:val="63DAE4EB"/>
    <w:rsid w:val="644F5530"/>
    <w:rsid w:val="65055853"/>
    <w:rsid w:val="652F73C7"/>
    <w:rsid w:val="65595F0A"/>
    <w:rsid w:val="6572CF68"/>
    <w:rsid w:val="65E6BC17"/>
    <w:rsid w:val="65F6596A"/>
    <w:rsid w:val="661258D3"/>
    <w:rsid w:val="67CE319B"/>
    <w:rsid w:val="684A4275"/>
    <w:rsid w:val="684DDCAA"/>
    <w:rsid w:val="68CA5622"/>
    <w:rsid w:val="69D0AA1A"/>
    <w:rsid w:val="69DBA12D"/>
    <w:rsid w:val="6A39D19B"/>
    <w:rsid w:val="6A89AB53"/>
    <w:rsid w:val="6C6ACFDA"/>
    <w:rsid w:val="6C84E8C3"/>
    <w:rsid w:val="6D084ADC"/>
    <w:rsid w:val="6D560DCF"/>
    <w:rsid w:val="6DC146D3"/>
    <w:rsid w:val="6EAF1250"/>
    <w:rsid w:val="6F307C2B"/>
    <w:rsid w:val="6F71A146"/>
    <w:rsid w:val="6FBBD84B"/>
    <w:rsid w:val="702BC702"/>
    <w:rsid w:val="705E9B79"/>
    <w:rsid w:val="7092F636"/>
    <w:rsid w:val="70CB8243"/>
    <w:rsid w:val="70FD2FF2"/>
    <w:rsid w:val="7123A1AF"/>
    <w:rsid w:val="740E5EF7"/>
    <w:rsid w:val="74175DCC"/>
    <w:rsid w:val="742962EC"/>
    <w:rsid w:val="7512B9B6"/>
    <w:rsid w:val="75911072"/>
    <w:rsid w:val="76317A25"/>
    <w:rsid w:val="776300EC"/>
    <w:rsid w:val="78222DE6"/>
    <w:rsid w:val="78E07DE1"/>
    <w:rsid w:val="797FA153"/>
    <w:rsid w:val="798651B3"/>
    <w:rsid w:val="7A4DB934"/>
    <w:rsid w:val="7A788BA7"/>
    <w:rsid w:val="7AFC35DC"/>
    <w:rsid w:val="7C6AD39D"/>
    <w:rsid w:val="7C9BAE9D"/>
    <w:rsid w:val="7CCC4387"/>
    <w:rsid w:val="7E5B0657"/>
    <w:rsid w:val="7E728F27"/>
    <w:rsid w:val="7E838E92"/>
    <w:rsid w:val="7FCDB088"/>
    <w:rsid w:val="7FDE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FF285"/>
  <w15:chartTrackingRefBased/>
  <w15:docId w15:val="{FA3F2343-17F5-4F05-99C7-A8E77A4E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Sans" w:eastAsiaTheme="minorHAnsi" w:hAnsi="Nunito Sans"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875"/>
  </w:style>
  <w:style w:type="paragraph" w:styleId="Heading1">
    <w:name w:val="heading 1"/>
    <w:basedOn w:val="Normal"/>
    <w:next w:val="Normal"/>
    <w:link w:val="Heading1Char"/>
    <w:uiPriority w:val="9"/>
    <w:qFormat/>
    <w:rsid w:val="00231B87"/>
    <w:pPr>
      <w:keepNext/>
      <w:keepLines/>
      <w:spacing w:before="240" w:after="0"/>
      <w:outlineLvl w:val="0"/>
    </w:pPr>
    <w:rPr>
      <w:rFonts w:eastAsiaTheme="majorEastAsia" w:cstheme="majorBidi"/>
      <w:color w:val="32D1CC"/>
      <w:sz w:val="32"/>
      <w:szCs w:val="32"/>
    </w:rPr>
  </w:style>
  <w:style w:type="paragraph" w:styleId="Heading2">
    <w:name w:val="heading 2"/>
    <w:basedOn w:val="Normal"/>
    <w:next w:val="Normal"/>
    <w:link w:val="Heading2Char"/>
    <w:uiPriority w:val="9"/>
    <w:unhideWhenUsed/>
    <w:qFormat/>
    <w:rsid w:val="00231B8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rsid w:val="00231B8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rsid w:val="00231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42E"/>
  </w:style>
  <w:style w:type="paragraph" w:styleId="Footer">
    <w:name w:val="footer"/>
    <w:basedOn w:val="Normal"/>
    <w:link w:val="FooterChar"/>
    <w:uiPriority w:val="99"/>
    <w:unhideWhenUsed/>
    <w:rsid w:val="00C93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42E"/>
  </w:style>
  <w:style w:type="character" w:customStyle="1" w:styleId="Heading1Char">
    <w:name w:val="Heading 1 Char"/>
    <w:basedOn w:val="DefaultParagraphFont"/>
    <w:link w:val="Heading1"/>
    <w:uiPriority w:val="9"/>
    <w:rsid w:val="00231B87"/>
    <w:rPr>
      <w:rFonts w:eastAsiaTheme="majorEastAsia" w:cstheme="majorBidi"/>
      <w:color w:val="32D1CC"/>
      <w:sz w:val="32"/>
      <w:szCs w:val="32"/>
    </w:rPr>
  </w:style>
  <w:style w:type="paragraph" w:styleId="TOCHeading">
    <w:name w:val="TOC Heading"/>
    <w:basedOn w:val="Heading1"/>
    <w:next w:val="Normal"/>
    <w:uiPriority w:val="39"/>
    <w:unhideWhenUsed/>
    <w:rsid w:val="00223A6D"/>
    <w:pPr>
      <w:outlineLvl w:val="9"/>
    </w:pPr>
    <w:rPr>
      <w:lang w:val="en-US"/>
    </w:rPr>
  </w:style>
  <w:style w:type="character" w:customStyle="1" w:styleId="Heading3Char">
    <w:name w:val="Heading 3 Char"/>
    <w:basedOn w:val="DefaultParagraphFont"/>
    <w:link w:val="Heading3"/>
    <w:uiPriority w:val="9"/>
    <w:rsid w:val="00231B87"/>
    <w:rPr>
      <w:rFonts w:eastAsiaTheme="majorEastAsia" w:cstheme="majorBidi"/>
      <w:b/>
      <w:szCs w:val="24"/>
    </w:rPr>
  </w:style>
  <w:style w:type="character" w:customStyle="1" w:styleId="Heading4Char">
    <w:name w:val="Heading 4 Char"/>
    <w:basedOn w:val="DefaultParagraphFont"/>
    <w:link w:val="Heading4"/>
    <w:uiPriority w:val="9"/>
    <w:rsid w:val="00231B8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223A6D"/>
    <w:pPr>
      <w:spacing w:after="100"/>
    </w:pPr>
  </w:style>
  <w:style w:type="character" w:styleId="Hyperlink">
    <w:name w:val="Hyperlink"/>
    <w:basedOn w:val="DefaultParagraphFont"/>
    <w:uiPriority w:val="99"/>
    <w:unhideWhenUsed/>
    <w:rsid w:val="00223A6D"/>
    <w:rPr>
      <w:color w:val="0563C1" w:themeColor="hyperlink"/>
      <w:u w:val="single"/>
    </w:rPr>
  </w:style>
  <w:style w:type="paragraph" w:styleId="TOC2">
    <w:name w:val="toc 2"/>
    <w:basedOn w:val="Normal"/>
    <w:next w:val="Normal"/>
    <w:autoRedefine/>
    <w:uiPriority w:val="39"/>
    <w:unhideWhenUsed/>
    <w:rsid w:val="00223A6D"/>
    <w:pPr>
      <w:spacing w:after="100"/>
      <w:ind w:left="220"/>
    </w:pPr>
  </w:style>
  <w:style w:type="table" w:styleId="TableGrid">
    <w:name w:val="Table Grid"/>
    <w:basedOn w:val="TableNormal"/>
    <w:uiPriority w:val="39"/>
    <w:rsid w:val="0015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A6280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link w:val="ListParagraphChar"/>
    <w:uiPriority w:val="34"/>
    <w:qFormat/>
    <w:rsid w:val="00A6280B"/>
    <w:pPr>
      <w:ind w:left="720"/>
      <w:contextualSpacing/>
    </w:pPr>
  </w:style>
  <w:style w:type="character" w:customStyle="1" w:styleId="Heading2Char">
    <w:name w:val="Heading 2 Char"/>
    <w:basedOn w:val="DefaultParagraphFont"/>
    <w:link w:val="Heading2"/>
    <w:uiPriority w:val="9"/>
    <w:rsid w:val="00231B87"/>
    <w:rPr>
      <w:rFonts w:eastAsiaTheme="majorEastAsia" w:cstheme="majorBidi"/>
      <w:b/>
      <w:szCs w:val="26"/>
    </w:rPr>
  </w:style>
  <w:style w:type="paragraph" w:styleId="NormalWeb">
    <w:name w:val="Normal (Web)"/>
    <w:basedOn w:val="Normal"/>
    <w:uiPriority w:val="99"/>
    <w:unhideWhenUsed/>
    <w:rsid w:val="008C1A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C1A41"/>
    <w:pPr>
      <w:spacing w:after="0" w:line="240" w:lineRule="auto"/>
    </w:pPr>
    <w:rPr>
      <w:rFonts w:asciiTheme="minorHAnsi" w:hAnsiTheme="minorHAnsi"/>
    </w:rPr>
  </w:style>
  <w:style w:type="character" w:customStyle="1" w:styleId="ListParagraphChar">
    <w:name w:val="List Paragraph Char"/>
    <w:link w:val="ListParagraph"/>
    <w:uiPriority w:val="34"/>
    <w:locked/>
    <w:rsid w:val="005B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0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y\OneDrive%20-%20Funds-Axis%20Limited\Victoria\Word%20Template%20NEW%20FA%20BRAND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5E546AA966B142A49CC7DECDE8F402" ma:contentTypeVersion="11" ma:contentTypeDescription="Create a new document." ma:contentTypeScope="" ma:versionID="b6fb52f6ab52d54fdd193c4f6e1217bf">
  <xsd:schema xmlns:xsd="http://www.w3.org/2001/XMLSchema" xmlns:xs="http://www.w3.org/2001/XMLSchema" xmlns:p="http://schemas.microsoft.com/office/2006/metadata/properties" xmlns:ns1="http://schemas.microsoft.com/sharepoint/v3" xmlns:ns2="6ab1ebb8-867b-4e47-a7e5-d99987c0da02" xmlns:ns3="3d138116-06f6-4fb9-892e-95e9a744f7f4" targetNamespace="http://schemas.microsoft.com/office/2006/metadata/properties" ma:root="true" ma:fieldsID="d9b8a89dbee5e9a16456ecb3e344bf3f" ns1:_="" ns2:_="" ns3:_="">
    <xsd:import namespace="http://schemas.microsoft.com/sharepoint/v3"/>
    <xsd:import namespace="6ab1ebb8-867b-4e47-a7e5-d99987c0da02"/>
    <xsd:import namespace="3d138116-06f6-4fb9-892e-95e9a744f7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PublishingStartDate" minOccurs="0"/>
                <xsd:element ref="ns1:PublishingExpirationDate"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b1ebb8-867b-4e47-a7e5-d99987c0da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138116-06f6-4fb9-892e-95e9a744f7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00F25-F3F8-4B69-B504-0B82E2AE2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b1ebb8-867b-4e47-a7e5-d99987c0da02"/>
    <ds:schemaRef ds:uri="3d138116-06f6-4fb9-892e-95e9a744f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63774-D534-40C8-BC79-B2F8C917F555}">
  <ds:schemaRefs>
    <ds:schemaRef ds:uri="http://schemas.microsoft.com/sharepoint/v3/contenttype/forms"/>
  </ds:schemaRefs>
</ds:datastoreItem>
</file>

<file path=customXml/itemProps3.xml><?xml version="1.0" encoding="utf-8"?>
<ds:datastoreItem xmlns:ds="http://schemas.openxmlformats.org/officeDocument/2006/customXml" ds:itemID="{3797B871-96D5-4697-A43A-86828CE9467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94F40A3-82FC-4F73-80F0-C01C8278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NEW FA BRANDING</Template>
  <TotalTime>0</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williams</dc:creator>
  <cp:keywords/>
  <dc:description/>
  <cp:lastModifiedBy>Elka Murchan</cp:lastModifiedBy>
  <cp:revision>3</cp:revision>
  <dcterms:created xsi:type="dcterms:W3CDTF">2021-04-08T16:13:00Z</dcterms:created>
  <dcterms:modified xsi:type="dcterms:W3CDTF">2021-04-08T16:13:00Z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0x010100B35E546AA966B142A49CC7DECDE8F402</vt:lpwstr>
  </property>
</Properties>
</file>